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4E6BEE" w:rsidP="0046321A">
            <w:pPr>
              <w:pStyle w:val="TtulodoDocumento"/>
              <w:spacing w:before="0"/>
            </w:pPr>
            <w:r>
              <w:t>Integrantes do projeto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EF69D6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EF69D6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deGrade2"/>
              <w:tblpPr w:leftFromText="141" w:rightFromText="141" w:horzAnchor="margin" w:tblpY="450"/>
              <w:tblOverlap w:val="never"/>
              <w:tblW w:w="0" w:type="auto"/>
              <w:tblLook w:val="0620" w:firstRow="1" w:lastRow="0" w:firstColumn="0" w:lastColumn="0" w:noHBand="1" w:noVBand="1"/>
            </w:tblPr>
            <w:tblGrid>
              <w:gridCol w:w="2735"/>
              <w:gridCol w:w="2428"/>
              <w:gridCol w:w="2852"/>
              <w:gridCol w:w="1737"/>
            </w:tblGrid>
            <w:tr w:rsidR="00EF69D6" w:rsidTr="00EF69D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5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NOME</w:t>
                  </w: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>RA</w:t>
                  </w: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 w:rsidRPr="00CC1B46">
                    <w:t>E-MAIL</w:t>
                  </w: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 w:val="0"/>
                    </w:rPr>
                  </w:pPr>
                  <w:r>
                    <w:t xml:space="preserve">TELEFONE </w:t>
                  </w:r>
                </w:p>
              </w:tc>
            </w:tr>
            <w:tr w:rsidR="00EF69D6" w:rsidTr="00EF69D6">
              <w:trPr>
                <w:trHeight w:val="239"/>
              </w:trPr>
              <w:tc>
                <w:tcPr>
                  <w:tcW w:w="2735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428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2852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  <w:tc>
                <w:tcPr>
                  <w:tcW w:w="1737" w:type="dxa"/>
                </w:tcPr>
                <w:p w:rsidR="00EF69D6" w:rsidRPr="00CC1B46" w:rsidRDefault="00EF69D6" w:rsidP="00EF69D6">
                  <w:pPr>
                    <w:pStyle w:val="SubtitulosCabealhoeRodap"/>
                    <w:rPr>
                      <w:b/>
                    </w:rPr>
                  </w:pP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José Luiz R. Junior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1600812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Joseluiz_54@hotmail.com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98400-9970</w:t>
                  </w:r>
                </w:p>
              </w:tc>
            </w:tr>
            <w:tr w:rsidR="00EF69D6" w:rsidTr="00EF69D6">
              <w:trPr>
                <w:trHeight w:val="383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Ricardo Sandrini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1600155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ricsandrini@gmail.com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99714-6210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Eduardo Ferreira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1600342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eduardo.ferreira.carvalho@hotmail.com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11 </w:t>
                  </w:r>
                  <w:r w:rsidRPr="008466D8">
                    <w:t>98164-3300</w:t>
                  </w:r>
                </w:p>
              </w:tc>
            </w:tr>
            <w:tr w:rsidR="00EF69D6" w:rsidTr="00EF69D6">
              <w:trPr>
                <w:trHeight w:val="359"/>
              </w:trPr>
              <w:tc>
                <w:tcPr>
                  <w:tcW w:w="2735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 xml:space="preserve">Pedro </w:t>
                  </w:r>
                  <w:r w:rsidR="00367513">
                    <w:t>Henrique</w:t>
                  </w:r>
                </w:p>
              </w:tc>
              <w:tc>
                <w:tcPr>
                  <w:tcW w:w="2428" w:type="dxa"/>
                </w:tcPr>
                <w:p w:rsidR="00EF69D6" w:rsidRDefault="00EF69D6" w:rsidP="00EF69D6">
                  <w:pPr>
                    <w:pStyle w:val="ItensCabealhoeRodap"/>
                  </w:pPr>
                  <w:r w:rsidRPr="008466D8">
                    <w:t>1600017</w:t>
                  </w:r>
                </w:p>
              </w:tc>
              <w:tc>
                <w:tcPr>
                  <w:tcW w:w="2852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pedro.cerqueira.prado@outlook.com</w:t>
                  </w:r>
                </w:p>
              </w:tc>
              <w:tc>
                <w:tcPr>
                  <w:tcW w:w="1737" w:type="dxa"/>
                </w:tcPr>
                <w:p w:rsidR="00EF69D6" w:rsidRDefault="00EF69D6" w:rsidP="00EF69D6">
                  <w:pPr>
                    <w:pStyle w:val="ItensCabealhoeRodap"/>
                  </w:pPr>
                  <w:r>
                    <w:t>11 97145-0636</w:t>
                  </w:r>
                </w:p>
              </w:tc>
            </w:tr>
          </w:tbl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EF69D6" w:rsidRDefault="00EF69D6" w:rsidP="006A5AC2"/>
    <w:p w:rsidR="00EF69D6" w:rsidRDefault="00EF69D6" w:rsidP="006A5AC2">
      <w:bookmarkStart w:id="0" w:name="_GoBack"/>
      <w:bookmarkEnd w:id="0"/>
    </w:p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367513" w:rsidRDefault="00C57055" w:rsidP="002E6FF9">
      <w:pPr>
        <w:pStyle w:val="Legenda-Notas"/>
        <w:jc w:val="left"/>
        <w:rPr>
          <w:lang w:val="pt-BR"/>
        </w:rPr>
      </w:pPr>
    </w:p>
    <w:sectPr w:rsidR="00C57055" w:rsidRPr="00367513" w:rsidSect="00C570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CA1" w:rsidRDefault="008E1CA1" w:rsidP="00C160D2">
      <w:r>
        <w:separator/>
      </w:r>
    </w:p>
    <w:p w:rsidR="008E1CA1" w:rsidRDefault="008E1CA1" w:rsidP="00C160D2"/>
    <w:p w:rsidR="008E1CA1" w:rsidRDefault="008E1CA1" w:rsidP="00C160D2"/>
  </w:endnote>
  <w:endnote w:type="continuationSeparator" w:id="0">
    <w:p w:rsidR="008E1CA1" w:rsidRDefault="008E1CA1" w:rsidP="00C160D2">
      <w:r>
        <w:continuationSeparator/>
      </w:r>
    </w:p>
    <w:p w:rsidR="008E1CA1" w:rsidRDefault="008E1CA1" w:rsidP="00C160D2"/>
    <w:p w:rsidR="008E1CA1" w:rsidRDefault="008E1CA1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2F5" w:rsidRDefault="002D72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E1CA1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EF69D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E1CA1" w:rsidP="002D72F5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2D72F5">
                <w:rPr>
                  <w:color w:val="7F7F7F" w:themeColor="text1" w:themeTint="80"/>
                  <w:lang w:val="pt-BR"/>
                </w:rPr>
                <w:t>Integrantes do projeto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67513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CA1" w:rsidRDefault="008E1CA1" w:rsidP="00C160D2">
      <w:r>
        <w:separator/>
      </w:r>
    </w:p>
    <w:p w:rsidR="008E1CA1" w:rsidRDefault="008E1CA1" w:rsidP="00C160D2"/>
    <w:p w:rsidR="008E1CA1" w:rsidRDefault="008E1CA1" w:rsidP="00C160D2"/>
  </w:footnote>
  <w:footnote w:type="continuationSeparator" w:id="0">
    <w:p w:rsidR="008E1CA1" w:rsidRDefault="008E1CA1" w:rsidP="00C160D2">
      <w:r>
        <w:continuationSeparator/>
      </w:r>
    </w:p>
    <w:p w:rsidR="008E1CA1" w:rsidRDefault="008E1CA1" w:rsidP="00C160D2"/>
    <w:p w:rsidR="008E1CA1" w:rsidRDefault="008E1CA1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2F5" w:rsidRDefault="002D72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E1CA1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D72F5">
                <w:rPr>
                  <w:color w:val="7F7F7F" w:themeColor="text1" w:themeTint="80"/>
                  <w:lang w:val="pt-BR"/>
                </w:rPr>
                <w:t>Vitória cosméticos – Integrantes do projeto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3059AD"/>
    <w:rsid w:val="00312F43"/>
    <w:rsid w:val="00314BDA"/>
    <w:rsid w:val="00321193"/>
    <w:rsid w:val="0035526A"/>
    <w:rsid w:val="00367513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321A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E1CA1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567D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B676A2-F8A5-4A7F-988F-1027A6DA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6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735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Integrantes do projeto</dc:title>
  <dc:subject/>
  <dc:creator>José Luiz Raimundo Junior</dc:creator>
  <cp:keywords/>
  <dc:description/>
  <cp:lastModifiedBy>José Luiz Raimundo Junior</cp:lastModifiedBy>
  <cp:revision>8</cp:revision>
  <cp:lastPrinted>2014-03-18T22:10:00Z</cp:lastPrinted>
  <dcterms:created xsi:type="dcterms:W3CDTF">2016-08-12T23:34:00Z</dcterms:created>
  <dcterms:modified xsi:type="dcterms:W3CDTF">2016-08-22T13:16:00Z</dcterms:modified>
  <cp:category/>
</cp:coreProperties>
</file>