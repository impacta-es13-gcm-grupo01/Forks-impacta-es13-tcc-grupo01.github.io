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220CD7">
            <w:pPr>
              <w:pStyle w:val="TtulodoDocumento"/>
              <w:spacing w:before="0"/>
            </w:pPr>
            <w:r>
              <w:t>Glossário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B25000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D05AE9">
            <w:pPr>
              <w:pStyle w:val="ItensCabealhoeRodap"/>
              <w:spacing w:before="0"/>
            </w:pPr>
            <w:r>
              <w:t xml:space="preserve">Pedro </w:t>
            </w:r>
            <w:proofErr w:type="spellStart"/>
            <w:r>
              <w:t>Hennrique</w:t>
            </w:r>
            <w:proofErr w:type="spellEnd"/>
            <w:r>
              <w:t xml:space="preserve">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B25000" w:rsidRPr="00C160D2" w:rsidRDefault="00B25000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B25000" w:rsidRDefault="00B25000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E1F74" w:rsidTr="00DE1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r>
              <w:t>Abelha Rainha</w:t>
            </w:r>
          </w:p>
        </w:tc>
        <w:tc>
          <w:tcPr>
            <w:tcW w:w="5387" w:type="dxa"/>
            <w:vMerge w:val="restart"/>
            <w:vAlign w:val="center"/>
          </w:tcPr>
          <w:p w:rsidR="00DE1F74" w:rsidRDefault="00DE1F74" w:rsidP="00DE1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Linetti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F74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1F74" w:rsidRDefault="00DE1F74" w:rsidP="00021E89">
            <w:proofErr w:type="spellStart"/>
            <w:r>
              <w:t>Lucys</w:t>
            </w:r>
            <w:proofErr w:type="spellEnd"/>
          </w:p>
        </w:tc>
        <w:tc>
          <w:tcPr>
            <w:tcW w:w="5387" w:type="dxa"/>
            <w:vMerge/>
          </w:tcPr>
          <w:p w:rsidR="00DE1F74" w:rsidRDefault="00DE1F74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05" w:rsidRDefault="00A65C05" w:rsidP="00C160D2">
      <w:r>
        <w:separator/>
      </w:r>
    </w:p>
    <w:p w:rsidR="00A65C05" w:rsidRDefault="00A65C05" w:rsidP="00C160D2"/>
    <w:p w:rsidR="00A65C05" w:rsidRDefault="00A65C05" w:rsidP="00C160D2"/>
  </w:endnote>
  <w:endnote w:type="continuationSeparator" w:id="0">
    <w:p w:rsidR="00A65C05" w:rsidRDefault="00A65C05" w:rsidP="00C160D2">
      <w:r>
        <w:continuationSeparator/>
      </w:r>
    </w:p>
    <w:p w:rsidR="00A65C05" w:rsidRDefault="00A65C05" w:rsidP="00C160D2"/>
    <w:p w:rsidR="00A65C05" w:rsidRDefault="00A65C0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65C0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65C05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E1F7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05" w:rsidRDefault="00A65C05" w:rsidP="00C160D2">
      <w:r>
        <w:separator/>
      </w:r>
    </w:p>
    <w:p w:rsidR="00A65C05" w:rsidRDefault="00A65C05" w:rsidP="00C160D2"/>
    <w:p w:rsidR="00A65C05" w:rsidRDefault="00A65C05" w:rsidP="00C160D2"/>
  </w:footnote>
  <w:footnote w:type="continuationSeparator" w:id="0">
    <w:p w:rsidR="00A65C05" w:rsidRDefault="00A65C05" w:rsidP="00C160D2">
      <w:r>
        <w:continuationSeparator/>
      </w:r>
    </w:p>
    <w:p w:rsidR="00A65C05" w:rsidRDefault="00A65C05" w:rsidP="00C160D2"/>
    <w:p w:rsidR="00A65C05" w:rsidRDefault="00A65C05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65C0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0CD7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3F0F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5C0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000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1F74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0F0EE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2FE91-DAD0-4CEE-9F61-6590E302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21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568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Pedro Prado</cp:lastModifiedBy>
  <cp:revision>12</cp:revision>
  <cp:lastPrinted>2014-03-18T22:10:00Z</cp:lastPrinted>
  <dcterms:created xsi:type="dcterms:W3CDTF">2016-08-12T23:42:00Z</dcterms:created>
  <dcterms:modified xsi:type="dcterms:W3CDTF">2016-08-23T00:07:00Z</dcterms:modified>
  <cp:category/>
</cp:coreProperties>
</file>