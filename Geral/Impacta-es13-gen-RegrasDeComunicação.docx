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0E3151" w:rsidP="005B4BB9">
            <w:pPr>
              <w:pStyle w:val="TtulodoDocumento"/>
              <w:spacing w:before="0"/>
            </w:pPr>
            <w:r>
              <w:t>Regras de comunicação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B66955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B66955" w:rsidRDefault="00B66955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B66955" w:rsidRPr="00C160D2" w:rsidRDefault="00B66955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B66955" w:rsidRDefault="00B66955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B66955" w:rsidRDefault="00B66955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5F1189" w:rsidRDefault="000E3151" w:rsidP="006A5AC2">
      <w:r>
        <w:tab/>
        <w:t>A comunicação com o cliente será feita da seguinte forma: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As dúvidas do grupo são realizadas pelo porta voz do grupo José Luiz R. Jr.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>O porta voz por sua vez usará dos seguintes meios para comunicar-se com o cliente: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 xml:space="preserve">Aplicativo de texto: </w:t>
      </w:r>
      <w:proofErr w:type="spellStart"/>
      <w:r>
        <w:t>Whatsapp</w:t>
      </w:r>
      <w:proofErr w:type="spellEnd"/>
    </w:p>
    <w:p w:rsidR="00B66955" w:rsidRDefault="00B66955" w:rsidP="000E3151">
      <w:pPr>
        <w:pStyle w:val="PargrafodaLista"/>
        <w:numPr>
          <w:ilvl w:val="1"/>
          <w:numId w:val="20"/>
        </w:numPr>
      </w:pPr>
      <w:r>
        <w:t>E-mail</w:t>
      </w:r>
    </w:p>
    <w:p w:rsidR="000E3151" w:rsidRDefault="000E3151" w:rsidP="000E3151">
      <w:pPr>
        <w:pStyle w:val="PargrafodaLista"/>
        <w:numPr>
          <w:ilvl w:val="1"/>
          <w:numId w:val="20"/>
        </w:numPr>
      </w:pPr>
      <w:r>
        <w:t>Telefônico</w:t>
      </w:r>
    </w:p>
    <w:p w:rsidR="000E3151" w:rsidRDefault="000E3151" w:rsidP="000E3151">
      <w:pPr>
        <w:pStyle w:val="PargrafodaLista"/>
        <w:numPr>
          <w:ilvl w:val="0"/>
          <w:numId w:val="20"/>
        </w:numPr>
      </w:pPr>
      <w:r>
        <w:t xml:space="preserve">O porta voz também organizará e agendará reuniões </w:t>
      </w:r>
      <w:r>
        <w:rPr>
          <w:i/>
        </w:rPr>
        <w:t>in loco</w:t>
      </w:r>
      <w:r>
        <w:t xml:space="preserve"> com o cliente.</w:t>
      </w:r>
    </w:p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>
      <w:bookmarkStart w:id="0" w:name="_GoBack"/>
      <w:bookmarkEnd w:id="0"/>
    </w:p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2B" w:rsidRDefault="00101A2B" w:rsidP="00C160D2">
      <w:r>
        <w:separator/>
      </w:r>
    </w:p>
    <w:p w:rsidR="00101A2B" w:rsidRDefault="00101A2B" w:rsidP="00C160D2"/>
    <w:p w:rsidR="00101A2B" w:rsidRDefault="00101A2B" w:rsidP="00C160D2"/>
  </w:endnote>
  <w:endnote w:type="continuationSeparator" w:id="0">
    <w:p w:rsidR="00101A2B" w:rsidRDefault="00101A2B" w:rsidP="00C160D2">
      <w:r>
        <w:continuationSeparator/>
      </w:r>
    </w:p>
    <w:p w:rsidR="00101A2B" w:rsidRDefault="00101A2B" w:rsidP="00C160D2"/>
    <w:p w:rsidR="00101A2B" w:rsidRDefault="00101A2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01A2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66955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01A2B" w:rsidP="00E056A8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E056A8">
                <w:rPr>
                  <w:color w:val="7F7F7F" w:themeColor="text1" w:themeTint="80"/>
                  <w:lang w:val="pt-BR"/>
                </w:rPr>
                <w:t>Regras de comunicação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66955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2B" w:rsidRDefault="00101A2B" w:rsidP="00C160D2">
      <w:r>
        <w:separator/>
      </w:r>
    </w:p>
    <w:p w:rsidR="00101A2B" w:rsidRDefault="00101A2B" w:rsidP="00C160D2"/>
    <w:p w:rsidR="00101A2B" w:rsidRDefault="00101A2B" w:rsidP="00C160D2"/>
  </w:footnote>
  <w:footnote w:type="continuationSeparator" w:id="0">
    <w:p w:rsidR="00101A2B" w:rsidRDefault="00101A2B" w:rsidP="00C160D2">
      <w:r>
        <w:continuationSeparator/>
      </w:r>
    </w:p>
    <w:p w:rsidR="00101A2B" w:rsidRDefault="00101A2B" w:rsidP="00C160D2"/>
    <w:p w:rsidR="00101A2B" w:rsidRDefault="00101A2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01A2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6A8">
                <w:rPr>
                  <w:color w:val="7F7F7F" w:themeColor="text1" w:themeTint="80"/>
                  <w:lang w:val="pt-BR"/>
                </w:rPr>
                <w:t>Vitória cosméticos – Regras de comunicação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B1BEED2" wp14:editId="49A59B2C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1A2B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4BB9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6955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0787"/>
    <w:rsid w:val="00CF16A0"/>
    <w:rsid w:val="00D05AE9"/>
    <w:rsid w:val="00D1251D"/>
    <w:rsid w:val="00D33754"/>
    <w:rsid w:val="00D4012F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8AE31-CE7D-4577-802E-79DB0568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Regras de comunicação</dc:title>
  <dc:subject/>
  <dc:creator>José Luiz Raimundo Junior</dc:creator>
  <cp:keywords/>
  <dc:description/>
  <cp:lastModifiedBy>Ricardo Sandrini</cp:lastModifiedBy>
  <cp:revision>8</cp:revision>
  <cp:lastPrinted>2014-03-18T22:10:00Z</cp:lastPrinted>
  <dcterms:created xsi:type="dcterms:W3CDTF">2016-08-12T23:42:00Z</dcterms:created>
  <dcterms:modified xsi:type="dcterms:W3CDTF">2016-08-22T13:06:00Z</dcterms:modified>
  <cp:category/>
</cp:coreProperties>
</file>