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812307">
        <w:trPr>
          <w:trHeight w:val="31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812307">
        <w:trPr>
          <w:trHeight w:val="51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67773" w:rsidP="00D52FD3">
            <w:pPr>
              <w:pStyle w:val="TtulodoDocumento"/>
              <w:spacing w:before="0"/>
            </w:pPr>
            <w:r>
              <w:t>Refer</w:t>
            </w:r>
            <w:r w:rsidR="00D52FD3">
              <w:t>ê</w:t>
            </w:r>
            <w:r>
              <w:t>ncias</w:t>
            </w:r>
          </w:p>
        </w:tc>
      </w:tr>
      <w:tr w:rsidR="00D76B6B" w:rsidRPr="0039316F" w:rsidTr="00812307">
        <w:trPr>
          <w:trHeight w:val="59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6A613D" w:rsidP="000041B9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0041B9">
              <w:t>8</w:t>
            </w:r>
            <w:r w:rsidR="00A33B57">
              <w:t>/2016</w:t>
            </w:r>
          </w:p>
        </w:tc>
      </w:tr>
      <w:tr w:rsidR="00812307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 xml:space="preserve">Pedro Henrique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12307" w:rsidRPr="00C160D2" w:rsidRDefault="00812307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0041B9">
            <w:pPr>
              <w:pStyle w:val="ItensCabealhoeRodap"/>
              <w:spacing w:before="0"/>
            </w:pPr>
          </w:p>
        </w:tc>
      </w:tr>
      <w:tr w:rsidR="00812307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  <w:r>
              <w:t xml:space="preserve">Eduardo Tadeu 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12307" w:rsidRPr="00C160D2" w:rsidRDefault="00812307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12307" w:rsidRDefault="00812307" w:rsidP="000041B9">
            <w:pPr>
              <w:pStyle w:val="ItensCabealhoeRodap"/>
              <w:spacing w:before="0"/>
            </w:pPr>
          </w:p>
        </w:tc>
      </w:tr>
      <w:tr w:rsidR="00330822" w:rsidRPr="0039316F" w:rsidTr="00812307">
        <w:trPr>
          <w:trHeight w:val="256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30822" w:rsidRDefault="00330822" w:rsidP="00330822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30822" w:rsidRPr="00C160D2" w:rsidRDefault="00330822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30822" w:rsidRDefault="00330822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30822" w:rsidRDefault="00330822" w:rsidP="000041B9">
            <w:pPr>
              <w:pStyle w:val="ItensCabealhoeRodap"/>
              <w:spacing w:before="0"/>
            </w:pP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EE10C0" w:rsidRDefault="00EE10C0" w:rsidP="00EE10C0">
      <w:pPr>
        <w:pStyle w:val="PargrafodaLista"/>
        <w:numPr>
          <w:ilvl w:val="0"/>
          <w:numId w:val="22"/>
        </w:numPr>
      </w:pPr>
      <w:r>
        <w:t>Fornecedores</w:t>
      </w:r>
    </w:p>
    <w:p w:rsidR="00EE10C0" w:rsidRDefault="00EE10C0" w:rsidP="00EE10C0">
      <w:pPr>
        <w:pStyle w:val="PargrafodaLista"/>
        <w:numPr>
          <w:ilvl w:val="1"/>
          <w:numId w:val="22"/>
        </w:numPr>
      </w:pPr>
      <w:r>
        <w:t>abelharainha.ards.com.br</w:t>
      </w:r>
    </w:p>
    <w:p w:rsidR="00812307" w:rsidRDefault="00EE10C0" w:rsidP="00812307">
      <w:pPr>
        <w:pStyle w:val="PargrafodaLista"/>
        <w:numPr>
          <w:ilvl w:val="1"/>
          <w:numId w:val="22"/>
        </w:numPr>
      </w:pPr>
      <w:r>
        <w:t xml:space="preserve"> linetti.com.br</w:t>
      </w:r>
    </w:p>
    <w:p w:rsidR="00812307" w:rsidRDefault="00812307" w:rsidP="00812307">
      <w:pPr>
        <w:pStyle w:val="PargrafodaLista"/>
        <w:numPr>
          <w:ilvl w:val="1"/>
          <w:numId w:val="22"/>
        </w:numPr>
      </w:pPr>
      <w:r>
        <w:t xml:space="preserve"> </w:t>
      </w:r>
      <w:r w:rsidRPr="00812307">
        <w:t>lucys.com.br</w:t>
      </w:r>
    </w:p>
    <w:p w:rsidR="00E81951" w:rsidRDefault="00E81951" w:rsidP="00E81951">
      <w:pPr>
        <w:pStyle w:val="PargrafodaLista"/>
        <w:numPr>
          <w:ilvl w:val="0"/>
          <w:numId w:val="22"/>
        </w:numPr>
      </w:pPr>
      <w:r>
        <w:t>Sistema legado</w:t>
      </w:r>
      <w:r w:rsidR="00330822">
        <w:t xml:space="preserve"> - ANR Sistemas</w:t>
      </w:r>
      <w:bookmarkStart w:id="0" w:name="_GoBack"/>
      <w:bookmarkEnd w:id="0"/>
    </w:p>
    <w:p w:rsidR="006A5AC2" w:rsidRDefault="00EE10C0" w:rsidP="00812307">
      <w:pPr>
        <w:pStyle w:val="PargrafodaLista"/>
        <w:numPr>
          <w:ilvl w:val="0"/>
          <w:numId w:val="0"/>
        </w:numPr>
        <w:ind w:left="1440"/>
      </w:pPr>
      <w:r>
        <w:br/>
      </w:r>
      <w:r>
        <w:br/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lastRenderedPageBreak/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D52FD3" w:rsidRDefault="00C57055" w:rsidP="002E6FF9">
      <w:pPr>
        <w:pStyle w:val="Legenda-Notas"/>
        <w:jc w:val="left"/>
        <w:rPr>
          <w:lang w:val="pt-BR"/>
        </w:rPr>
      </w:pPr>
    </w:p>
    <w:sectPr w:rsidR="00C57055" w:rsidRPr="00D52FD3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432" w:rsidRDefault="006E2432" w:rsidP="00C160D2">
      <w:r>
        <w:separator/>
      </w:r>
    </w:p>
    <w:p w:rsidR="006E2432" w:rsidRDefault="006E2432" w:rsidP="00C160D2"/>
    <w:p w:rsidR="006E2432" w:rsidRDefault="006E2432" w:rsidP="00C160D2"/>
  </w:endnote>
  <w:endnote w:type="continuationSeparator" w:id="0">
    <w:p w:rsidR="006E2432" w:rsidRDefault="006E2432" w:rsidP="00C160D2">
      <w:r>
        <w:continuationSeparator/>
      </w:r>
    </w:p>
    <w:p w:rsidR="006E2432" w:rsidRDefault="006E2432" w:rsidP="00C160D2"/>
    <w:p w:rsidR="006E2432" w:rsidRDefault="006E2432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E2432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30822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E2432" w:rsidP="00D6777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D67773">
                <w:rPr>
                  <w:color w:val="7F7F7F" w:themeColor="text1" w:themeTint="80"/>
                  <w:lang w:val="pt-BR"/>
                </w:rPr>
                <w:t>Referências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30822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432" w:rsidRDefault="006E2432" w:rsidP="00C160D2">
      <w:r>
        <w:separator/>
      </w:r>
    </w:p>
    <w:p w:rsidR="006E2432" w:rsidRDefault="006E2432" w:rsidP="00C160D2"/>
    <w:p w:rsidR="006E2432" w:rsidRDefault="006E2432" w:rsidP="00C160D2"/>
  </w:footnote>
  <w:footnote w:type="continuationSeparator" w:id="0">
    <w:p w:rsidR="006E2432" w:rsidRDefault="006E2432" w:rsidP="00C160D2">
      <w:r>
        <w:continuationSeparator/>
      </w:r>
    </w:p>
    <w:p w:rsidR="006E2432" w:rsidRDefault="006E2432" w:rsidP="00C160D2"/>
    <w:p w:rsidR="006E2432" w:rsidRDefault="006E2432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E2432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67773">
                <w:rPr>
                  <w:color w:val="7F7F7F" w:themeColor="text1" w:themeTint="80"/>
                  <w:lang w:val="pt-BR"/>
                </w:rPr>
                <w:t>Vitória cosméticos – Referências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11B7959" wp14:editId="460B3C8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A0A53B2"/>
    <w:multiLevelType w:val="hybridMultilevel"/>
    <w:tmpl w:val="39CA6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4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0646C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B7C12"/>
    <w:rsid w:val="002E6FF9"/>
    <w:rsid w:val="003059AD"/>
    <w:rsid w:val="00312F43"/>
    <w:rsid w:val="00314BDA"/>
    <w:rsid w:val="00321193"/>
    <w:rsid w:val="00330822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40A82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13D"/>
    <w:rsid w:val="006A6CF4"/>
    <w:rsid w:val="006C405C"/>
    <w:rsid w:val="006C495D"/>
    <w:rsid w:val="006E1C77"/>
    <w:rsid w:val="006E2432"/>
    <w:rsid w:val="006F5922"/>
    <w:rsid w:val="007411B5"/>
    <w:rsid w:val="007659C6"/>
    <w:rsid w:val="00771C17"/>
    <w:rsid w:val="0078571C"/>
    <w:rsid w:val="007976A1"/>
    <w:rsid w:val="007A40FE"/>
    <w:rsid w:val="007B3AFD"/>
    <w:rsid w:val="007C55ED"/>
    <w:rsid w:val="007D06E1"/>
    <w:rsid w:val="007E2010"/>
    <w:rsid w:val="007E5103"/>
    <w:rsid w:val="00804F85"/>
    <w:rsid w:val="00812307"/>
    <w:rsid w:val="00823116"/>
    <w:rsid w:val="00842D3E"/>
    <w:rsid w:val="008466D8"/>
    <w:rsid w:val="0085196E"/>
    <w:rsid w:val="00854245"/>
    <w:rsid w:val="00863020"/>
    <w:rsid w:val="00875E7E"/>
    <w:rsid w:val="00876D2E"/>
    <w:rsid w:val="00881002"/>
    <w:rsid w:val="00883A58"/>
    <w:rsid w:val="0089413B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411AD"/>
    <w:rsid w:val="00964305"/>
    <w:rsid w:val="0097333F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B7A0B"/>
    <w:rsid w:val="00CC1B46"/>
    <w:rsid w:val="00CC2A10"/>
    <w:rsid w:val="00CD7AE0"/>
    <w:rsid w:val="00CF16A0"/>
    <w:rsid w:val="00D05AE9"/>
    <w:rsid w:val="00D1251D"/>
    <w:rsid w:val="00D33754"/>
    <w:rsid w:val="00D4012F"/>
    <w:rsid w:val="00D52FD3"/>
    <w:rsid w:val="00D67773"/>
    <w:rsid w:val="00D76B6B"/>
    <w:rsid w:val="00D77EC7"/>
    <w:rsid w:val="00D80581"/>
    <w:rsid w:val="00D81CF0"/>
    <w:rsid w:val="00D84634"/>
    <w:rsid w:val="00DA38DE"/>
    <w:rsid w:val="00DB18DE"/>
    <w:rsid w:val="00DB49FC"/>
    <w:rsid w:val="00DC152F"/>
    <w:rsid w:val="00DD0071"/>
    <w:rsid w:val="00DE21E8"/>
    <w:rsid w:val="00DE565A"/>
    <w:rsid w:val="00DF07D3"/>
    <w:rsid w:val="00E056A8"/>
    <w:rsid w:val="00E5197F"/>
    <w:rsid w:val="00E5628C"/>
    <w:rsid w:val="00E81951"/>
    <w:rsid w:val="00E85FF4"/>
    <w:rsid w:val="00EA4E93"/>
    <w:rsid w:val="00EA6FD1"/>
    <w:rsid w:val="00EB359E"/>
    <w:rsid w:val="00EB774D"/>
    <w:rsid w:val="00EC131E"/>
    <w:rsid w:val="00EE10C0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B95E2B-3AD7-4F0D-8E0E-6B1BC36C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75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Referências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570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Referências</dc:title>
  <dc:subject/>
  <dc:creator>José Luiz Raimundo Junior</dc:creator>
  <cp:keywords/>
  <dc:description/>
  <cp:lastModifiedBy>Divisão de Controle de Licenças</cp:lastModifiedBy>
  <cp:revision>20</cp:revision>
  <cp:lastPrinted>2014-03-18T22:10:00Z</cp:lastPrinted>
  <dcterms:created xsi:type="dcterms:W3CDTF">2016-08-12T23:42:00Z</dcterms:created>
  <dcterms:modified xsi:type="dcterms:W3CDTF">2016-08-23T01:31:00Z</dcterms:modified>
  <cp:category/>
</cp:coreProperties>
</file>