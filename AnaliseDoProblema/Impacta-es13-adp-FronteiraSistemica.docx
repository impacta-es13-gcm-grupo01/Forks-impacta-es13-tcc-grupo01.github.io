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BC7E0B" w:rsidP="00BC7E0B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Fronteira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sistêmica</w:t>
            </w:r>
            <w:proofErr w:type="spellEnd"/>
          </w:p>
        </w:tc>
      </w:tr>
      <w:tr w:rsidR="007F5A81" w:rsidRPr="0039316F" w:rsidTr="007F5A81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7F5A81" w:rsidRPr="0039316F" w:rsidRDefault="007F5A81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Pr="00C160D2" w:rsidRDefault="007F5A81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7F5A81" w:rsidRPr="00C160D2" w:rsidRDefault="007F5A81" w:rsidP="009F14B0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  <w:tr w:rsidR="007F5A81" w:rsidRPr="0039316F" w:rsidTr="00897923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7F5A81" w:rsidRDefault="007F5A81" w:rsidP="007F5A81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7F5A81" w:rsidRDefault="007F5A81" w:rsidP="009F14B0">
            <w:pPr>
              <w:pStyle w:val="ItensCabealhoeRodap"/>
              <w:spacing w:before="0"/>
            </w:pPr>
          </w:p>
        </w:tc>
      </w:tr>
    </w:tbl>
    <w:p w:rsidR="006A5AC2" w:rsidRDefault="00A67EC5" w:rsidP="00E900C3">
      <w:pPr>
        <w:jc w:val="center"/>
      </w:pPr>
      <w:r>
        <w:rPr>
          <w:noProof/>
        </w:rPr>
        <w:br/>
      </w:r>
      <w:r w:rsidR="008856B2">
        <w:rPr>
          <w:noProof/>
        </w:rPr>
        <w:drawing>
          <wp:inline distT="0" distB="0" distL="0" distR="0" wp14:anchorId="1F46083D" wp14:editId="33515BAB">
            <wp:extent cx="5832703" cy="3857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379" cy="38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br/>
      </w:r>
    </w:p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BC7E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ABD" w:rsidRDefault="00356ABD" w:rsidP="00C160D2">
      <w:r>
        <w:separator/>
      </w:r>
    </w:p>
    <w:p w:rsidR="00356ABD" w:rsidRDefault="00356ABD" w:rsidP="00C160D2"/>
    <w:p w:rsidR="00356ABD" w:rsidRDefault="00356ABD" w:rsidP="00C160D2"/>
  </w:endnote>
  <w:endnote w:type="continuationSeparator" w:id="0">
    <w:p w:rsidR="00356ABD" w:rsidRDefault="00356ABD" w:rsidP="00C160D2">
      <w:r>
        <w:continuationSeparator/>
      </w:r>
    </w:p>
    <w:p w:rsidR="00356ABD" w:rsidRDefault="00356ABD" w:rsidP="00C160D2"/>
    <w:p w:rsidR="00356ABD" w:rsidRDefault="00356ABD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FE" w:rsidRDefault="00504DF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356ABD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856B2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356ABD" w:rsidP="00504DF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504DFE">
                <w:rPr>
                  <w:color w:val="7F7F7F" w:themeColor="text1" w:themeTint="80"/>
                  <w:lang w:val="pt-BR"/>
                </w:rPr>
                <w:t>Fronteira sistêmica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856B2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ABD" w:rsidRDefault="00356ABD" w:rsidP="00C160D2">
      <w:r>
        <w:separator/>
      </w:r>
    </w:p>
    <w:p w:rsidR="00356ABD" w:rsidRDefault="00356ABD" w:rsidP="00C160D2"/>
    <w:p w:rsidR="00356ABD" w:rsidRDefault="00356ABD" w:rsidP="00C160D2"/>
  </w:footnote>
  <w:footnote w:type="continuationSeparator" w:id="0">
    <w:p w:rsidR="00356ABD" w:rsidRDefault="00356ABD" w:rsidP="00C160D2">
      <w:r>
        <w:continuationSeparator/>
      </w:r>
    </w:p>
    <w:p w:rsidR="00356ABD" w:rsidRDefault="00356ABD" w:rsidP="00C160D2"/>
    <w:p w:rsidR="00356ABD" w:rsidRDefault="00356ABD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DFE" w:rsidRDefault="00504DF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356ABD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4DFE">
                <w:rPr>
                  <w:color w:val="7F7F7F" w:themeColor="text1" w:themeTint="80"/>
                  <w:lang w:val="pt-BR"/>
                </w:rPr>
                <w:t>Vitória cosméticos – Fronteira sistêmica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2C9EB8C9" wp14:editId="6023CE29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B1C22"/>
    <w:multiLevelType w:val="hybridMultilevel"/>
    <w:tmpl w:val="1ABE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6"/>
  </w:num>
  <w:num w:numId="23">
    <w:abstractNumId w:val="8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07C74"/>
    <w:rsid w:val="0002591C"/>
    <w:rsid w:val="000259AB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9094E"/>
    <w:rsid w:val="001A626F"/>
    <w:rsid w:val="001B5402"/>
    <w:rsid w:val="001D412C"/>
    <w:rsid w:val="001D7E31"/>
    <w:rsid w:val="001E4200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066ED"/>
    <w:rsid w:val="00312F43"/>
    <w:rsid w:val="00314BDA"/>
    <w:rsid w:val="00317530"/>
    <w:rsid w:val="00321193"/>
    <w:rsid w:val="0035526A"/>
    <w:rsid w:val="00356ABD"/>
    <w:rsid w:val="0037131B"/>
    <w:rsid w:val="003747A5"/>
    <w:rsid w:val="003775EB"/>
    <w:rsid w:val="00382DB3"/>
    <w:rsid w:val="0039316F"/>
    <w:rsid w:val="00393BF0"/>
    <w:rsid w:val="0039620B"/>
    <w:rsid w:val="003E1EC7"/>
    <w:rsid w:val="003F44D6"/>
    <w:rsid w:val="003F7B54"/>
    <w:rsid w:val="0045242A"/>
    <w:rsid w:val="00452BC5"/>
    <w:rsid w:val="004738C8"/>
    <w:rsid w:val="00485059"/>
    <w:rsid w:val="004902AF"/>
    <w:rsid w:val="004960AC"/>
    <w:rsid w:val="004F14C0"/>
    <w:rsid w:val="00504DFE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07A4E"/>
    <w:rsid w:val="00610EB7"/>
    <w:rsid w:val="00623472"/>
    <w:rsid w:val="0062691D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01E22"/>
    <w:rsid w:val="007371E9"/>
    <w:rsid w:val="007411B5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7F5A81"/>
    <w:rsid w:val="007F7E64"/>
    <w:rsid w:val="00804F85"/>
    <w:rsid w:val="00823116"/>
    <w:rsid w:val="00842D3E"/>
    <w:rsid w:val="00843D8B"/>
    <w:rsid w:val="008466D8"/>
    <w:rsid w:val="00851813"/>
    <w:rsid w:val="0085196E"/>
    <w:rsid w:val="00854245"/>
    <w:rsid w:val="00863020"/>
    <w:rsid w:val="00875E7E"/>
    <w:rsid w:val="00881002"/>
    <w:rsid w:val="008856B2"/>
    <w:rsid w:val="008A1BF4"/>
    <w:rsid w:val="008C4729"/>
    <w:rsid w:val="008C4BBD"/>
    <w:rsid w:val="008C6252"/>
    <w:rsid w:val="008F0C6A"/>
    <w:rsid w:val="008F677F"/>
    <w:rsid w:val="008F6CE3"/>
    <w:rsid w:val="009210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67EC5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63D0C"/>
    <w:rsid w:val="00B85518"/>
    <w:rsid w:val="00B9352B"/>
    <w:rsid w:val="00BC6C5A"/>
    <w:rsid w:val="00BC7E0B"/>
    <w:rsid w:val="00BD017F"/>
    <w:rsid w:val="00BE3BAE"/>
    <w:rsid w:val="00BF469D"/>
    <w:rsid w:val="00C10495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4012F"/>
    <w:rsid w:val="00D40944"/>
    <w:rsid w:val="00D76B6B"/>
    <w:rsid w:val="00D77EC7"/>
    <w:rsid w:val="00D80581"/>
    <w:rsid w:val="00D81CF0"/>
    <w:rsid w:val="00D82F28"/>
    <w:rsid w:val="00D84634"/>
    <w:rsid w:val="00DA38DE"/>
    <w:rsid w:val="00DB18DE"/>
    <w:rsid w:val="00DC152F"/>
    <w:rsid w:val="00DE21E8"/>
    <w:rsid w:val="00DE565A"/>
    <w:rsid w:val="00DF07D3"/>
    <w:rsid w:val="00E056A8"/>
    <w:rsid w:val="00E5197F"/>
    <w:rsid w:val="00E5628C"/>
    <w:rsid w:val="00E809F4"/>
    <w:rsid w:val="00E85FF4"/>
    <w:rsid w:val="00E900C3"/>
    <w:rsid w:val="00EA4E93"/>
    <w:rsid w:val="00EA6FD1"/>
    <w:rsid w:val="00EB359E"/>
    <w:rsid w:val="00EB774D"/>
    <w:rsid w:val="00EC131E"/>
    <w:rsid w:val="00EE2423"/>
    <w:rsid w:val="00EE3058"/>
    <w:rsid w:val="00EE59A9"/>
    <w:rsid w:val="00F16075"/>
    <w:rsid w:val="00F227C6"/>
    <w:rsid w:val="00F25FD8"/>
    <w:rsid w:val="00F46BE8"/>
    <w:rsid w:val="00F47BF3"/>
    <w:rsid w:val="00F543BD"/>
    <w:rsid w:val="00F56CC2"/>
    <w:rsid w:val="00F573DE"/>
    <w:rsid w:val="00F7576D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0259A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42C14-F1BD-4AF2-B59A-9BA16421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47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414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Fronteira sistêmica</dc:title>
  <dc:subject/>
  <dc:creator>José Luiz Raimundo Junior</dc:creator>
  <cp:keywords/>
  <dc:description/>
  <cp:lastModifiedBy>Ricardo Sandrini</cp:lastModifiedBy>
  <cp:revision>20</cp:revision>
  <cp:lastPrinted>2014-03-18T22:10:00Z</cp:lastPrinted>
  <dcterms:created xsi:type="dcterms:W3CDTF">2016-08-16T00:52:00Z</dcterms:created>
  <dcterms:modified xsi:type="dcterms:W3CDTF">2016-12-16T14:46:00Z</dcterms:modified>
  <cp:category/>
</cp:coreProperties>
</file>