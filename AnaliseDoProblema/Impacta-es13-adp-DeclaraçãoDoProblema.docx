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466D8" w:rsidP="002E0B94">
            <w:pPr>
              <w:pStyle w:val="TtulodoDocumento"/>
              <w:spacing w:before="0"/>
            </w:pPr>
            <w:r>
              <w:t xml:space="preserve">Declaração do </w:t>
            </w:r>
            <w:r w:rsidR="009E2EF1">
              <w:t>problema</w:t>
            </w:r>
          </w:p>
        </w:tc>
      </w:tr>
      <w:tr w:rsidR="00245CCE" w:rsidRPr="0039316F" w:rsidTr="00245CCE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45CCE" w:rsidRPr="0039316F" w:rsidRDefault="00245CCE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245CCE" w:rsidRPr="0039316F" w:rsidRDefault="00245CCE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Pr="00C160D2" w:rsidRDefault="005109F0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5109F0" w:rsidRPr="00C160D2" w:rsidRDefault="005109F0" w:rsidP="000041B9">
            <w:pPr>
              <w:pStyle w:val="ItensCabealhoeRodap"/>
              <w:spacing w:before="0"/>
            </w:pPr>
            <w:r>
              <w:t>29/08/2016</w:t>
            </w: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Default="005109F0" w:rsidP="00D05AE9">
            <w:pPr>
              <w:pStyle w:val="ItensCabealhoeRodap"/>
              <w:spacing w:before="0"/>
            </w:pPr>
            <w:r>
              <w:t xml:space="preserve">Ricardo </w:t>
            </w:r>
            <w:proofErr w:type="spellStart"/>
            <w:r>
              <w:t>Sandrini</w:t>
            </w:r>
            <w:proofErr w:type="spellEnd"/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5109F0" w:rsidRDefault="005109F0" w:rsidP="000041B9">
            <w:pPr>
              <w:pStyle w:val="ItensCabealhoeRodap"/>
              <w:spacing w:before="0"/>
            </w:pP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Default="005109F0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5109F0" w:rsidRDefault="005109F0" w:rsidP="000041B9">
            <w:pPr>
              <w:pStyle w:val="ItensCabealhoeRodap"/>
              <w:spacing w:before="0"/>
            </w:pPr>
          </w:p>
        </w:tc>
      </w:tr>
      <w:tr w:rsidR="005109F0" w:rsidRPr="0039316F" w:rsidTr="00972544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5109F0" w:rsidRDefault="005109F0" w:rsidP="00245CCE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5109F0" w:rsidRDefault="005109F0" w:rsidP="000041B9">
            <w:pPr>
              <w:pStyle w:val="ItensCabealhoeRodap"/>
              <w:spacing w:before="0"/>
            </w:pPr>
          </w:p>
        </w:tc>
      </w:tr>
    </w:tbl>
    <w:p w:rsidR="00576FB4" w:rsidRPr="0033114F" w:rsidRDefault="008466D8" w:rsidP="002E0B94">
      <w:pPr>
        <w:pStyle w:val="Ttulo2"/>
        <w:numPr>
          <w:ilvl w:val="0"/>
          <w:numId w:val="0"/>
        </w:numPr>
        <w:spacing w:after="240"/>
        <w:jc w:val="left"/>
        <w:rPr>
          <w:szCs w:val="24"/>
        </w:rPr>
      </w:pPr>
      <w:r>
        <w:rPr>
          <w:szCs w:val="24"/>
        </w:rPr>
        <w:t>Descrição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520"/>
      </w:tblGrid>
      <w:tr w:rsidR="009E2EF1" w:rsidTr="002E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 problema</w:t>
            </w:r>
          </w:p>
        </w:tc>
        <w:tc>
          <w:tcPr>
            <w:tcW w:w="6520" w:type="dxa"/>
          </w:tcPr>
          <w:p w:rsidR="009E2EF1" w:rsidRPr="00B45157" w:rsidRDefault="00411040" w:rsidP="00411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gramStart"/>
            <w:r>
              <w:rPr>
                <w:b w:val="0"/>
              </w:rPr>
              <w:t>dos</w:t>
            </w:r>
            <w:proofErr w:type="gramEnd"/>
            <w:r>
              <w:rPr>
                <w:b w:val="0"/>
              </w:rPr>
              <w:t xml:space="preserve"> atrasos nas entregas e no gerenciamento do negócio</w:t>
            </w:r>
          </w:p>
        </w:tc>
      </w:tr>
      <w:tr w:rsidR="00A1176B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1176B" w:rsidRDefault="007C333C" w:rsidP="00A1176B">
            <w:proofErr w:type="gramStart"/>
            <w:r>
              <w:t>a</w:t>
            </w:r>
            <w:r w:rsidR="00A1176B">
              <w:t>feta</w:t>
            </w:r>
            <w:proofErr w:type="gramEnd"/>
          </w:p>
        </w:tc>
        <w:tc>
          <w:tcPr>
            <w:tcW w:w="6520" w:type="dxa"/>
          </w:tcPr>
          <w:p w:rsidR="00A1176B" w:rsidRDefault="002D591D" w:rsidP="00A21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</w:t>
            </w:r>
            <w:proofErr w:type="gramEnd"/>
            <w:r>
              <w:t xml:space="preserve"> diretor, vendedores,</w:t>
            </w:r>
            <w:r w:rsidR="00A1176B">
              <w:t xml:space="preserve"> entregadores</w:t>
            </w:r>
            <w:r w:rsidR="00A217CC">
              <w:t xml:space="preserve"> e</w:t>
            </w:r>
            <w:r>
              <w:t xml:space="preserve"> revendedores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A217CC" w:rsidP="006A5AC2">
            <w:proofErr w:type="gramStart"/>
            <w:r>
              <w:t>d</w:t>
            </w:r>
            <w:r w:rsidR="009E2EF1">
              <w:t>evido</w:t>
            </w:r>
            <w:proofErr w:type="gramEnd"/>
          </w:p>
        </w:tc>
        <w:tc>
          <w:tcPr>
            <w:tcW w:w="6520" w:type="dxa"/>
          </w:tcPr>
          <w:p w:rsidR="00456391" w:rsidRPr="00A9451C" w:rsidRDefault="00411040" w:rsidP="002A6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ao</w:t>
            </w:r>
            <w:proofErr w:type="gramEnd"/>
            <w:r>
              <w:t xml:space="preserve"> desperdício de tempo e dinheiro</w:t>
            </w:r>
            <w:r w:rsidR="00DF14F3">
              <w:t xml:space="preserve"> para realizar novamente entregas não efetivadas por </w:t>
            </w:r>
            <w:r w:rsidR="002A6190">
              <w:t>razões diversas, como por exemplo: falha no cadastro do pedido via telefone e falta de pontos-de-referência.</w:t>
            </w:r>
            <w:r w:rsidR="00DF14F3">
              <w:t xml:space="preserve"> </w:t>
            </w:r>
            <w:r w:rsidR="002A6190">
              <w:t>A</w:t>
            </w:r>
            <w:r w:rsidR="00DF14F3">
              <w:t xml:space="preserve">lém disso, </w:t>
            </w:r>
            <w:r w:rsidR="00DF14F3">
              <w:t>c</w:t>
            </w:r>
            <w:r w:rsidR="00DF14F3" w:rsidRPr="00DF14F3">
              <w:t xml:space="preserve">ontribui a falta de uma ferramenta que de respaldo as tomadas de decisão do diretor, pois hoje as informações pertinentes estão espalhadas entre papéis e planilhas, causando assim ineficiência no </w:t>
            </w:r>
            <w:r w:rsidR="00DF14F3">
              <w:t>gerenciamento do negócio</w:t>
            </w:r>
            <w:r w:rsidR="00DF14F3" w:rsidRPr="00DF14F3">
              <w:t>.</w:t>
            </w:r>
          </w:p>
        </w:tc>
      </w:tr>
      <w:tr w:rsidR="009E2EF1" w:rsidTr="002E0B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2EF1" w:rsidRDefault="009E2EF1" w:rsidP="006A5AC2">
            <w:r>
              <w:t>Os benefícios</w:t>
            </w:r>
          </w:p>
        </w:tc>
        <w:tc>
          <w:tcPr>
            <w:tcW w:w="6520" w:type="dxa"/>
          </w:tcPr>
          <w:p w:rsidR="009E2EF1" w:rsidRDefault="00581BA3" w:rsidP="00581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do</w:t>
            </w:r>
            <w:proofErr w:type="gramEnd"/>
            <w:r>
              <w:t xml:space="preserve"> novo sistema serão:</w:t>
            </w:r>
          </w:p>
          <w:p w:rsidR="00456391" w:rsidRDefault="007C333C" w:rsidP="007C333C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Melhor gestão do negócio (governança)</w:t>
            </w:r>
          </w:p>
          <w:p w:rsidR="002E0B94" w:rsidRDefault="002E0B94" w:rsidP="00B52944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</w:t>
            </w:r>
            <w:r w:rsidR="00B52944">
              <w:t>ação</w:t>
            </w:r>
            <w:r>
              <w:t xml:space="preserve"> d</w:t>
            </w:r>
            <w:r w:rsidR="00B52944">
              <w:t>os</w:t>
            </w:r>
            <w:r>
              <w:t xml:space="preserve"> processos</w:t>
            </w:r>
          </w:p>
          <w:p w:rsidR="00362921" w:rsidRDefault="00362921" w:rsidP="00DF14F3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Monitoramento das entregas</w:t>
            </w:r>
          </w:p>
        </w:tc>
      </w:tr>
    </w:tbl>
    <w:p w:rsidR="005F1189" w:rsidRDefault="005F1189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2F02C5" w:rsidRDefault="002F02C5" w:rsidP="006A5AC2"/>
    <w:p w:rsidR="002A6190" w:rsidRDefault="002A6190" w:rsidP="006A5AC2"/>
    <w:p w:rsidR="002A6190" w:rsidRDefault="002A6190" w:rsidP="006A5AC2"/>
    <w:p w:rsidR="002A6190" w:rsidRDefault="002A6190" w:rsidP="006A5AC2"/>
    <w:p w:rsidR="002A6190" w:rsidRDefault="002A6190" w:rsidP="006A5AC2"/>
    <w:p w:rsidR="002A6190" w:rsidRDefault="002A6190" w:rsidP="006A5AC2">
      <w:bookmarkStart w:id="0" w:name="_GoBack"/>
      <w:bookmarkEnd w:id="0"/>
    </w:p>
    <w:p w:rsidR="005109F0" w:rsidRDefault="005109F0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9E2EF1" w:rsidRDefault="00C57055" w:rsidP="002E6FF9">
      <w:pPr>
        <w:pStyle w:val="Legenda-Notas"/>
        <w:jc w:val="left"/>
        <w:rPr>
          <w:lang w:val="pt-BR"/>
        </w:rPr>
      </w:pPr>
    </w:p>
    <w:sectPr w:rsidR="00C57055" w:rsidRPr="009E2EF1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6D9" w:rsidRDefault="007A06D9" w:rsidP="00C160D2">
      <w:r>
        <w:separator/>
      </w:r>
    </w:p>
    <w:p w:rsidR="007A06D9" w:rsidRDefault="007A06D9" w:rsidP="00C160D2"/>
    <w:p w:rsidR="007A06D9" w:rsidRDefault="007A06D9" w:rsidP="00C160D2"/>
  </w:endnote>
  <w:endnote w:type="continuationSeparator" w:id="0">
    <w:p w:rsidR="007A06D9" w:rsidRDefault="007A06D9" w:rsidP="00C160D2">
      <w:r>
        <w:continuationSeparator/>
      </w:r>
    </w:p>
    <w:p w:rsidR="007A06D9" w:rsidRDefault="007A06D9" w:rsidP="00C160D2"/>
    <w:p w:rsidR="007A06D9" w:rsidRDefault="007A06D9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7A06D9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A6190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7A06D9" w:rsidP="002F02C5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2F02C5">
                <w:rPr>
                  <w:color w:val="7F7F7F" w:themeColor="text1" w:themeTint="80"/>
                  <w:lang w:val="pt-BR"/>
                </w:rPr>
                <w:t>Problema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2A6190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6D9" w:rsidRDefault="007A06D9" w:rsidP="00C160D2">
      <w:r>
        <w:separator/>
      </w:r>
    </w:p>
    <w:p w:rsidR="007A06D9" w:rsidRDefault="007A06D9" w:rsidP="00C160D2"/>
    <w:p w:rsidR="007A06D9" w:rsidRDefault="007A06D9" w:rsidP="00C160D2"/>
  </w:footnote>
  <w:footnote w:type="continuationSeparator" w:id="0">
    <w:p w:rsidR="007A06D9" w:rsidRDefault="007A06D9" w:rsidP="00C160D2">
      <w:r>
        <w:continuationSeparator/>
      </w:r>
    </w:p>
    <w:p w:rsidR="007A06D9" w:rsidRDefault="007A06D9" w:rsidP="00C160D2"/>
    <w:p w:rsidR="007A06D9" w:rsidRDefault="007A06D9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7A06D9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F02C5">
                <w:rPr>
                  <w:color w:val="7F7F7F" w:themeColor="text1" w:themeTint="80"/>
                  <w:lang w:val="pt-BR"/>
                </w:rPr>
                <w:t>Vitória cosméticos – Declaração do Problema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791B7B07" wp14:editId="2E4BBB72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D61C0"/>
    <w:multiLevelType w:val="hybridMultilevel"/>
    <w:tmpl w:val="9760C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2C5C"/>
    <w:multiLevelType w:val="hybridMultilevel"/>
    <w:tmpl w:val="F6C69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C5E30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5B2C"/>
    <w:rsid w:val="001A626F"/>
    <w:rsid w:val="001B5402"/>
    <w:rsid w:val="001D412C"/>
    <w:rsid w:val="001D7E31"/>
    <w:rsid w:val="001E5DF6"/>
    <w:rsid w:val="001F01CA"/>
    <w:rsid w:val="00204E05"/>
    <w:rsid w:val="00215F04"/>
    <w:rsid w:val="0022795D"/>
    <w:rsid w:val="00245CCE"/>
    <w:rsid w:val="00247DA7"/>
    <w:rsid w:val="00252DAB"/>
    <w:rsid w:val="00257B0B"/>
    <w:rsid w:val="002A09A4"/>
    <w:rsid w:val="002A6190"/>
    <w:rsid w:val="002B29D7"/>
    <w:rsid w:val="002B5D09"/>
    <w:rsid w:val="002B69E0"/>
    <w:rsid w:val="002D591D"/>
    <w:rsid w:val="002E0B94"/>
    <w:rsid w:val="002E6FF9"/>
    <w:rsid w:val="002F02C5"/>
    <w:rsid w:val="003059AD"/>
    <w:rsid w:val="00312F43"/>
    <w:rsid w:val="00314BDA"/>
    <w:rsid w:val="00321193"/>
    <w:rsid w:val="0035526A"/>
    <w:rsid w:val="00362921"/>
    <w:rsid w:val="0037131B"/>
    <w:rsid w:val="003747A5"/>
    <w:rsid w:val="003775EB"/>
    <w:rsid w:val="003866E8"/>
    <w:rsid w:val="0039316F"/>
    <w:rsid w:val="00393BF0"/>
    <w:rsid w:val="00396627"/>
    <w:rsid w:val="003A2956"/>
    <w:rsid w:val="003E1EC7"/>
    <w:rsid w:val="003F44D6"/>
    <w:rsid w:val="003F7B54"/>
    <w:rsid w:val="00411040"/>
    <w:rsid w:val="0041474F"/>
    <w:rsid w:val="00436DF0"/>
    <w:rsid w:val="0045242A"/>
    <w:rsid w:val="00452BC5"/>
    <w:rsid w:val="00456391"/>
    <w:rsid w:val="004738C8"/>
    <w:rsid w:val="00485059"/>
    <w:rsid w:val="004902AF"/>
    <w:rsid w:val="004F14C0"/>
    <w:rsid w:val="00505F77"/>
    <w:rsid w:val="005109F0"/>
    <w:rsid w:val="00545303"/>
    <w:rsid w:val="0055449E"/>
    <w:rsid w:val="0055639C"/>
    <w:rsid w:val="00571D6C"/>
    <w:rsid w:val="00572A10"/>
    <w:rsid w:val="00576FB4"/>
    <w:rsid w:val="00581BA3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40A77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06D9"/>
    <w:rsid w:val="007A40FE"/>
    <w:rsid w:val="007B3AFD"/>
    <w:rsid w:val="007C333C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22D9"/>
    <w:rsid w:val="008C4729"/>
    <w:rsid w:val="008C4BBD"/>
    <w:rsid w:val="008C6252"/>
    <w:rsid w:val="008F0C6A"/>
    <w:rsid w:val="008F677F"/>
    <w:rsid w:val="008F6CE3"/>
    <w:rsid w:val="0090699E"/>
    <w:rsid w:val="0092462F"/>
    <w:rsid w:val="00924FF1"/>
    <w:rsid w:val="00961E0C"/>
    <w:rsid w:val="00964305"/>
    <w:rsid w:val="009733AC"/>
    <w:rsid w:val="00996BB1"/>
    <w:rsid w:val="00997A5C"/>
    <w:rsid w:val="009A1D42"/>
    <w:rsid w:val="009B0AD9"/>
    <w:rsid w:val="009C1FFC"/>
    <w:rsid w:val="009D1AB8"/>
    <w:rsid w:val="009E038F"/>
    <w:rsid w:val="009E2EF1"/>
    <w:rsid w:val="009E770B"/>
    <w:rsid w:val="009F164F"/>
    <w:rsid w:val="00A1176B"/>
    <w:rsid w:val="00A217CC"/>
    <w:rsid w:val="00A33B57"/>
    <w:rsid w:val="00A40B0F"/>
    <w:rsid w:val="00A46517"/>
    <w:rsid w:val="00A86B20"/>
    <w:rsid w:val="00A926A3"/>
    <w:rsid w:val="00A9451C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45157"/>
    <w:rsid w:val="00B52944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5AC9"/>
    <w:rsid w:val="00C160D2"/>
    <w:rsid w:val="00C20E11"/>
    <w:rsid w:val="00C44D4D"/>
    <w:rsid w:val="00C57055"/>
    <w:rsid w:val="00C573B5"/>
    <w:rsid w:val="00C62C06"/>
    <w:rsid w:val="00C65BFE"/>
    <w:rsid w:val="00C77792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137E1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DF14F3"/>
    <w:rsid w:val="00E22169"/>
    <w:rsid w:val="00E41577"/>
    <w:rsid w:val="00E5197F"/>
    <w:rsid w:val="00E5628C"/>
    <w:rsid w:val="00E74A6E"/>
    <w:rsid w:val="00E85FF4"/>
    <w:rsid w:val="00EA4E93"/>
    <w:rsid w:val="00EA6FD1"/>
    <w:rsid w:val="00EB359E"/>
    <w:rsid w:val="00EB615C"/>
    <w:rsid w:val="00EB774D"/>
    <w:rsid w:val="00EC131E"/>
    <w:rsid w:val="00EE2423"/>
    <w:rsid w:val="00EE3058"/>
    <w:rsid w:val="00EE59A9"/>
    <w:rsid w:val="00F227C6"/>
    <w:rsid w:val="00F25FD8"/>
    <w:rsid w:val="00F46730"/>
    <w:rsid w:val="00F46BE8"/>
    <w:rsid w:val="00F47BF3"/>
    <w:rsid w:val="00F543BD"/>
    <w:rsid w:val="00F56CC2"/>
    <w:rsid w:val="00F573DE"/>
    <w:rsid w:val="00F674AB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2E0B94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030D2F-0183-44BB-9ABE-561480BFC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0</TotalTime>
  <Pages>2</Pages>
  <Words>179</Words>
  <Characters>967</Characters>
  <Application>Microsoft Office Word</Application>
  <DocSecurity>0</DocSecurity>
  <Lines>8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Problema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1144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Problema</dc:title>
  <dc:subject/>
  <dc:creator>José Luiz Raimundo Junior</dc:creator>
  <cp:keywords/>
  <dc:description/>
  <cp:lastModifiedBy>Divisão de Controle de Licenças</cp:lastModifiedBy>
  <cp:revision>2</cp:revision>
  <cp:lastPrinted>2014-03-18T22:10:00Z</cp:lastPrinted>
  <dcterms:created xsi:type="dcterms:W3CDTF">2016-08-29T23:15:00Z</dcterms:created>
  <dcterms:modified xsi:type="dcterms:W3CDTF">2016-08-29T23:15:00Z</dcterms:modified>
  <cp:category/>
</cp:coreProperties>
</file>