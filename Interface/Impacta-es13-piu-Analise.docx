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12097"/>
        <w:gridCol w:w="1341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D460A7" w:rsidP="0046321A">
            <w:pPr>
              <w:pStyle w:val="TtulodoDocumento"/>
              <w:spacing w:before="0"/>
            </w:pPr>
            <w:r>
              <w:t>Análise de interface</w:t>
            </w:r>
          </w:p>
        </w:tc>
      </w:tr>
      <w:tr w:rsidR="003340D8" w:rsidRPr="0039316F" w:rsidTr="003340D8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340D8" w:rsidRPr="0039316F" w:rsidRDefault="003340D8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340D8" w:rsidRPr="0039316F" w:rsidRDefault="003340D8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3340D8" w:rsidRPr="0039316F" w:rsidTr="009E0DB3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3340D8" w:rsidRPr="00C160D2" w:rsidRDefault="003340D8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3340D8" w:rsidRPr="00C160D2" w:rsidRDefault="00AD68D1" w:rsidP="00AD68D1">
            <w:pPr>
              <w:pStyle w:val="ItensCabealhoeRodap"/>
              <w:spacing w:before="0"/>
            </w:pPr>
            <w:r>
              <w:t>02</w:t>
            </w:r>
            <w:r w:rsidR="003340D8">
              <w:t>/</w:t>
            </w:r>
            <w:r>
              <w:t>12</w:t>
            </w:r>
            <w:r w:rsidR="003340D8">
              <w:t>/2016</w:t>
            </w:r>
          </w:p>
        </w:tc>
      </w:tr>
      <w:tr w:rsidR="003340D8" w:rsidRPr="0039316F" w:rsidTr="009E0DB3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3340D8" w:rsidRDefault="003340D8" w:rsidP="00D05AE9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3340D8" w:rsidRDefault="003340D8" w:rsidP="00EF69D6">
            <w:pPr>
              <w:pStyle w:val="ItensCabealhoeRodap"/>
              <w:spacing w:before="0"/>
            </w:pPr>
          </w:p>
        </w:tc>
      </w:tr>
      <w:tr w:rsidR="003340D8" w:rsidRPr="0039316F" w:rsidTr="009E0DB3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3340D8" w:rsidRDefault="003340D8" w:rsidP="00D460A7">
            <w:pPr>
              <w:pStyle w:val="ItensCabealhoeRodap"/>
              <w:spacing w:before="0"/>
            </w:pPr>
            <w:r>
              <w:t xml:space="preserve">Eduardo </w:t>
            </w:r>
            <w:proofErr w:type="spellStart"/>
            <w:r w:rsidR="00D460A7">
              <w:t>Montecino</w:t>
            </w:r>
            <w:proofErr w:type="spellEnd"/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3340D8" w:rsidRDefault="003340D8" w:rsidP="00EF69D6">
            <w:pPr>
              <w:pStyle w:val="ItensCabealhoeRodap"/>
              <w:spacing w:before="0"/>
            </w:pPr>
          </w:p>
        </w:tc>
      </w:tr>
      <w:tr w:rsidR="003340D8" w:rsidRPr="0039316F" w:rsidTr="009E0DB3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3340D8" w:rsidRDefault="003340D8" w:rsidP="003340D8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3340D8" w:rsidRDefault="003340D8" w:rsidP="00EF69D6">
            <w:pPr>
              <w:pStyle w:val="ItensCabealhoeRodap"/>
              <w:spacing w:before="0"/>
            </w:pPr>
          </w:p>
        </w:tc>
      </w:tr>
      <w:tr w:rsidR="009E797B" w:rsidRPr="0039316F" w:rsidTr="00EF69D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68D1" w:rsidRPr="00AD68D1" w:rsidRDefault="00AD68D1" w:rsidP="00BF4BF5"/>
        </w:tc>
      </w:tr>
    </w:tbl>
    <w:p w:rsidR="00BF4BF5" w:rsidRDefault="00BF4BF5" w:rsidP="00BF4BF5">
      <w:pPr>
        <w:pStyle w:val="Ttulo1"/>
        <w:numPr>
          <w:ilvl w:val="0"/>
          <w:numId w:val="20"/>
        </w:numPr>
      </w:pPr>
      <w:r>
        <w:t>Entendendo os usuários</w:t>
      </w:r>
    </w:p>
    <w:p w:rsidR="00BF4BF5" w:rsidRDefault="00BF4BF5" w:rsidP="00BF4BF5">
      <w:pPr>
        <w:pStyle w:val="Ttulo2"/>
        <w:numPr>
          <w:ilvl w:val="1"/>
          <w:numId w:val="20"/>
        </w:numPr>
      </w:pPr>
      <w:r>
        <w:t xml:space="preserve">Quais necessidades </w:t>
      </w:r>
      <w:proofErr w:type="gramStart"/>
      <w:r>
        <w:t>os usuários tem</w:t>
      </w:r>
      <w:proofErr w:type="gramEnd"/>
      <w:r>
        <w:t xml:space="preserve"> a ser supridas?</w:t>
      </w:r>
    </w:p>
    <w:p w:rsidR="00BF4BF5" w:rsidRDefault="00BF4BF5" w:rsidP="00BF4BF5">
      <w:pPr>
        <w:pStyle w:val="PargrafodaLista"/>
        <w:numPr>
          <w:ilvl w:val="0"/>
          <w:numId w:val="22"/>
        </w:numPr>
      </w:pPr>
      <w:r>
        <w:t>Aumento na eficiência das tarefas dos colaboradores</w:t>
      </w:r>
    </w:p>
    <w:p w:rsidR="00BF4BF5" w:rsidRPr="00D460A7" w:rsidRDefault="00BF4BF5" w:rsidP="00BF4BF5">
      <w:pPr>
        <w:pStyle w:val="PargrafodaLista"/>
        <w:numPr>
          <w:ilvl w:val="0"/>
          <w:numId w:val="22"/>
        </w:numPr>
      </w:pPr>
      <w:r>
        <w:t>Redução de erros nos pedidos</w:t>
      </w:r>
    </w:p>
    <w:p w:rsidR="00BF4BF5" w:rsidRDefault="00BF4BF5" w:rsidP="00BF4BF5">
      <w:pPr>
        <w:pStyle w:val="Ttulo2"/>
        <w:numPr>
          <w:ilvl w:val="1"/>
          <w:numId w:val="20"/>
        </w:numPr>
      </w:pPr>
      <w:r>
        <w:t>O que os irrita ou decepciona?</w:t>
      </w:r>
    </w:p>
    <w:p w:rsidR="00BF4BF5" w:rsidRPr="00D460A7" w:rsidRDefault="00BF4BF5" w:rsidP="00BF4BF5">
      <w:pPr>
        <w:pStyle w:val="PargrafodaLista"/>
        <w:numPr>
          <w:ilvl w:val="0"/>
          <w:numId w:val="23"/>
        </w:numPr>
      </w:pPr>
      <w:r>
        <w:t>O sistema atual não é personalizado às necessidades da empresa, com isso faltam-lhes funções que poderiam ajuda-los no dia-a-dia de forma mais apropriada.</w:t>
      </w:r>
    </w:p>
    <w:p w:rsidR="00BF4BF5" w:rsidRDefault="00BF4BF5" w:rsidP="00BF4BF5">
      <w:pPr>
        <w:pStyle w:val="Ttulo2"/>
        <w:numPr>
          <w:ilvl w:val="1"/>
          <w:numId w:val="20"/>
        </w:numPr>
      </w:pPr>
      <w:r>
        <w:t>O que os motiva a usar este produto?</w:t>
      </w:r>
    </w:p>
    <w:p w:rsidR="00BF4BF5" w:rsidRDefault="00BF4BF5" w:rsidP="00097943">
      <w:pPr>
        <w:pStyle w:val="PargrafodaLista"/>
        <w:numPr>
          <w:ilvl w:val="0"/>
          <w:numId w:val="23"/>
        </w:numPr>
      </w:pPr>
      <w:r>
        <w:t>Um novo sistema mais adequado as tarefas do dia-a-dia da empresa os levará a redução de custos reduzindo a possibilidade de erros.</w:t>
      </w:r>
    </w:p>
    <w:p w:rsidR="00097943" w:rsidRDefault="00097943">
      <w:pPr>
        <w:spacing w:after="0"/>
        <w:jc w:val="left"/>
        <w:rPr>
          <w:b/>
          <w:sz w:val="32"/>
        </w:rPr>
      </w:pPr>
      <w:r>
        <w:br w:type="page"/>
      </w:r>
    </w:p>
    <w:p w:rsidR="00EF69D6" w:rsidRDefault="00AD68D1" w:rsidP="00AD68D1">
      <w:pPr>
        <w:pStyle w:val="Ttulo1"/>
        <w:numPr>
          <w:ilvl w:val="0"/>
          <w:numId w:val="20"/>
        </w:numPr>
      </w:pPr>
      <w:r>
        <w:lastRenderedPageBreak/>
        <w:t>Criando personas</w:t>
      </w:r>
    </w:p>
    <w:p w:rsidR="00AD68D1" w:rsidRDefault="00AD68D1" w:rsidP="00AD68D1">
      <w:pPr>
        <w:pStyle w:val="Ttulo2"/>
        <w:numPr>
          <w:ilvl w:val="1"/>
          <w:numId w:val="20"/>
        </w:numPr>
      </w:pPr>
      <w:r>
        <w:t>Identifique padrões de comportamento dos usuários</w:t>
      </w:r>
    </w:p>
    <w:p w:rsidR="00AD68D1" w:rsidRPr="00AD68D1" w:rsidRDefault="00AD68D1" w:rsidP="00AD68D1">
      <w:pPr>
        <w:pStyle w:val="PargrafodaLista"/>
        <w:numPr>
          <w:ilvl w:val="0"/>
          <w:numId w:val="23"/>
        </w:numPr>
      </w:pPr>
      <w:r>
        <w:t>Os usuários têm pouca familiaridade com informática, sua experiência contempla apenas as funcionalidades básicas do MS-Office</w:t>
      </w:r>
    </w:p>
    <w:p w:rsidR="00AD68D1" w:rsidRDefault="00AD68D1" w:rsidP="00AD68D1">
      <w:pPr>
        <w:pStyle w:val="Ttulo2"/>
        <w:numPr>
          <w:ilvl w:val="1"/>
          <w:numId w:val="20"/>
        </w:numPr>
      </w:pPr>
      <w:r>
        <w:t>Agrupe os usuários com base nos padrões</w:t>
      </w:r>
    </w:p>
    <w:p w:rsidR="00AD68D1" w:rsidRDefault="00AD68D1" w:rsidP="00AD68D1">
      <w:pPr>
        <w:pStyle w:val="PargrafodaLista"/>
        <w:numPr>
          <w:ilvl w:val="0"/>
          <w:numId w:val="23"/>
        </w:numPr>
      </w:pPr>
      <w:r>
        <w:t>Diretoria</w:t>
      </w:r>
    </w:p>
    <w:p w:rsidR="00AD68D1" w:rsidRDefault="00AD68D1" w:rsidP="00AD68D1">
      <w:pPr>
        <w:pStyle w:val="PargrafodaLista"/>
        <w:numPr>
          <w:ilvl w:val="0"/>
          <w:numId w:val="23"/>
        </w:numPr>
      </w:pPr>
      <w:r>
        <w:t>Atendentes</w:t>
      </w:r>
    </w:p>
    <w:p w:rsidR="00AD68D1" w:rsidRPr="00AD68D1" w:rsidRDefault="00AD68D1" w:rsidP="00AD68D1">
      <w:pPr>
        <w:pStyle w:val="PargrafodaLista"/>
        <w:numPr>
          <w:ilvl w:val="0"/>
          <w:numId w:val="23"/>
        </w:numPr>
      </w:pPr>
      <w:r>
        <w:t>Entregadores</w:t>
      </w:r>
    </w:p>
    <w:p w:rsidR="00AD68D1" w:rsidRDefault="00AD68D1" w:rsidP="00AD68D1">
      <w:pPr>
        <w:pStyle w:val="Ttulo2"/>
        <w:numPr>
          <w:ilvl w:val="1"/>
          <w:numId w:val="20"/>
        </w:numPr>
      </w:pPr>
      <w:r>
        <w:t>Especifique as características de cada grupo</w:t>
      </w:r>
    </w:p>
    <w:p w:rsidR="00AD68D1" w:rsidRDefault="00AD68D1" w:rsidP="00AD68D1">
      <w:pPr>
        <w:pStyle w:val="PargrafodaLista"/>
        <w:numPr>
          <w:ilvl w:val="0"/>
          <w:numId w:val="28"/>
        </w:numPr>
      </w:pPr>
      <w:r>
        <w:t>Diretoria</w:t>
      </w:r>
    </w:p>
    <w:p w:rsidR="00AD68D1" w:rsidRDefault="00AD68D1" w:rsidP="00AD68D1">
      <w:pPr>
        <w:pStyle w:val="PargrafodaLista"/>
        <w:numPr>
          <w:ilvl w:val="1"/>
          <w:numId w:val="28"/>
        </w:numPr>
      </w:pPr>
      <w:r>
        <w:t xml:space="preserve">Gestão </w:t>
      </w:r>
      <w:r w:rsidR="00EE4459">
        <w:t>financeira</w:t>
      </w:r>
    </w:p>
    <w:p w:rsidR="00AD68D1" w:rsidRDefault="00AD68D1" w:rsidP="00AD68D1">
      <w:pPr>
        <w:pStyle w:val="PargrafodaLista"/>
        <w:numPr>
          <w:ilvl w:val="1"/>
          <w:numId w:val="28"/>
        </w:numPr>
      </w:pPr>
      <w:r>
        <w:t>Definição de melhores rotas para as entregas</w:t>
      </w:r>
    </w:p>
    <w:p w:rsidR="00EE4459" w:rsidRDefault="00EE4459" w:rsidP="00AD68D1">
      <w:pPr>
        <w:pStyle w:val="PargrafodaLista"/>
        <w:numPr>
          <w:ilvl w:val="1"/>
          <w:numId w:val="28"/>
        </w:numPr>
      </w:pPr>
      <w:r>
        <w:t>Controlam o estoque</w:t>
      </w:r>
    </w:p>
    <w:p w:rsidR="00AD68D1" w:rsidRDefault="00AD68D1" w:rsidP="00AD68D1">
      <w:pPr>
        <w:pStyle w:val="PargrafodaLista"/>
        <w:numPr>
          <w:ilvl w:val="0"/>
          <w:numId w:val="28"/>
        </w:numPr>
      </w:pPr>
      <w:r>
        <w:t>Atendentes</w:t>
      </w:r>
    </w:p>
    <w:p w:rsidR="00AD68D1" w:rsidRDefault="00AD68D1" w:rsidP="00AD68D1">
      <w:pPr>
        <w:pStyle w:val="PargrafodaLista"/>
        <w:numPr>
          <w:ilvl w:val="1"/>
          <w:numId w:val="28"/>
        </w:numPr>
      </w:pPr>
      <w:r>
        <w:t>Registro dos pedidos</w:t>
      </w:r>
    </w:p>
    <w:p w:rsidR="00AD68D1" w:rsidRDefault="00AD68D1" w:rsidP="00AD68D1">
      <w:pPr>
        <w:pStyle w:val="PargrafodaLista"/>
        <w:numPr>
          <w:ilvl w:val="1"/>
          <w:numId w:val="28"/>
        </w:numPr>
      </w:pPr>
      <w:r>
        <w:t>Separação dos pedidos</w:t>
      </w:r>
    </w:p>
    <w:p w:rsidR="00AD68D1" w:rsidRDefault="00EE4459" w:rsidP="00AD68D1">
      <w:pPr>
        <w:pStyle w:val="PargrafodaLista"/>
        <w:numPr>
          <w:ilvl w:val="1"/>
          <w:numId w:val="28"/>
        </w:numPr>
      </w:pPr>
      <w:r>
        <w:t>Conferência de pedidos</w:t>
      </w:r>
    </w:p>
    <w:p w:rsidR="00EE4459" w:rsidRDefault="00EE4459" w:rsidP="00AD68D1">
      <w:pPr>
        <w:pStyle w:val="PargrafodaLista"/>
        <w:numPr>
          <w:ilvl w:val="1"/>
          <w:numId w:val="28"/>
        </w:numPr>
      </w:pPr>
      <w:r>
        <w:t>Liberação para entrega</w:t>
      </w:r>
    </w:p>
    <w:p w:rsidR="00EE4459" w:rsidRDefault="00EE4459" w:rsidP="00EE4459">
      <w:pPr>
        <w:pStyle w:val="PargrafodaLista"/>
        <w:numPr>
          <w:ilvl w:val="0"/>
          <w:numId w:val="28"/>
        </w:numPr>
      </w:pPr>
      <w:r>
        <w:t>Entregadores</w:t>
      </w:r>
    </w:p>
    <w:p w:rsidR="00EE4459" w:rsidRPr="00AD68D1" w:rsidRDefault="00EE4459" w:rsidP="00EE4459">
      <w:pPr>
        <w:pStyle w:val="PargrafodaLista"/>
        <w:numPr>
          <w:ilvl w:val="1"/>
          <w:numId w:val="28"/>
        </w:numPr>
      </w:pPr>
      <w:r>
        <w:t>Entregam os pedidos</w:t>
      </w:r>
    </w:p>
    <w:p w:rsidR="00AD68D1" w:rsidRDefault="00AD68D1" w:rsidP="00AD68D1">
      <w:pPr>
        <w:pStyle w:val="Ttulo2"/>
        <w:numPr>
          <w:ilvl w:val="1"/>
          <w:numId w:val="20"/>
        </w:numPr>
      </w:pPr>
      <w:r>
        <w:t>Dê um nome para cada grupo.</w:t>
      </w:r>
    </w:p>
    <w:p w:rsidR="00EE4459" w:rsidRDefault="00EE4459" w:rsidP="00EE4459">
      <w:pPr>
        <w:pStyle w:val="PargrafodaLista"/>
        <w:numPr>
          <w:ilvl w:val="0"/>
          <w:numId w:val="29"/>
        </w:numPr>
      </w:pPr>
      <w:r>
        <w:t>Diretoria</w:t>
      </w:r>
    </w:p>
    <w:p w:rsidR="00EE4459" w:rsidRDefault="00EE4459" w:rsidP="00EE4459">
      <w:pPr>
        <w:pStyle w:val="PargrafodaLista"/>
        <w:numPr>
          <w:ilvl w:val="0"/>
          <w:numId w:val="29"/>
        </w:numPr>
      </w:pPr>
      <w:r>
        <w:t>Atendentes</w:t>
      </w:r>
    </w:p>
    <w:p w:rsidR="00EE4459" w:rsidRDefault="00EE4459" w:rsidP="00EE4459">
      <w:pPr>
        <w:pStyle w:val="PargrafodaLista"/>
        <w:numPr>
          <w:ilvl w:val="0"/>
          <w:numId w:val="29"/>
        </w:numPr>
      </w:pPr>
      <w:r>
        <w:t>Entregadores</w:t>
      </w:r>
    </w:p>
    <w:p w:rsidR="00EE4459" w:rsidRDefault="00EE4459" w:rsidP="00EE4459">
      <w:pPr>
        <w:sectPr w:rsidR="00EE4459" w:rsidSect="00BF4BF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40" w:h="11907" w:orient="landscape" w:code="9"/>
          <w:pgMar w:top="1417" w:right="1701" w:bottom="1417" w:left="1701" w:header="454" w:footer="284" w:gutter="0"/>
          <w:pgBorders>
            <w:left w:val="single" w:sz="4" w:space="6" w:color="7F7F7F" w:themeColor="text1" w:themeTint="80"/>
          </w:pgBorders>
          <w:cols w:space="708"/>
          <w:titlePg/>
          <w:docGrid w:linePitch="360"/>
        </w:sectPr>
      </w:pPr>
    </w:p>
    <w:p w:rsidR="00EE4459" w:rsidRPr="00EE4459" w:rsidRDefault="00EE4459" w:rsidP="00EE4459">
      <w:pPr>
        <w:pStyle w:val="Ttulo1"/>
        <w:numPr>
          <w:ilvl w:val="0"/>
          <w:numId w:val="20"/>
        </w:numPr>
      </w:pPr>
      <w:r>
        <w:lastRenderedPageBreak/>
        <w:t>Entender ecossistema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541"/>
        <w:gridCol w:w="3542"/>
      </w:tblGrid>
      <w:tr w:rsidR="00EE4459" w:rsidTr="00EE4459">
        <w:trPr>
          <w:jc w:val="center"/>
        </w:trPr>
        <w:tc>
          <w:tcPr>
            <w:tcW w:w="3541" w:type="dxa"/>
          </w:tcPr>
          <w:p w:rsidR="00EE4459" w:rsidRPr="00EE4459" w:rsidRDefault="00EE4459" w:rsidP="00EE4459">
            <w:pPr>
              <w:tabs>
                <w:tab w:val="left" w:pos="3718"/>
              </w:tabs>
              <w:jc w:val="center"/>
              <w:rPr>
                <w:rStyle w:val="nfaseIntensa"/>
              </w:rPr>
            </w:pPr>
            <w:r w:rsidRPr="00EE4459">
              <w:rPr>
                <w:rStyle w:val="nfaseIntensa"/>
              </w:rPr>
              <w:t>Pessoas, processos e instituições</w:t>
            </w:r>
          </w:p>
          <w:p w:rsidR="00EE4459" w:rsidRDefault="00EE4459" w:rsidP="00EE4459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Atendentes</w:t>
            </w:r>
          </w:p>
          <w:p w:rsidR="00EE4459" w:rsidRDefault="00EE4459" w:rsidP="00EE4459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Diretoria</w:t>
            </w:r>
          </w:p>
          <w:p w:rsidR="00EE4459" w:rsidRDefault="00EE4459" w:rsidP="00EE4459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Entregadores</w:t>
            </w:r>
          </w:p>
          <w:p w:rsidR="00EE4459" w:rsidRDefault="00EE4459" w:rsidP="00EE4459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Revendedores</w:t>
            </w:r>
          </w:p>
        </w:tc>
        <w:tc>
          <w:tcPr>
            <w:tcW w:w="3542" w:type="dxa"/>
          </w:tcPr>
          <w:p w:rsidR="00EE4459" w:rsidRDefault="00EE4459" w:rsidP="00EE4459">
            <w:pPr>
              <w:tabs>
                <w:tab w:val="left" w:pos="3718"/>
              </w:tabs>
              <w:jc w:val="center"/>
            </w:pPr>
            <w:r w:rsidRPr="00EE4459">
              <w:rPr>
                <w:rStyle w:val="nfaseIntensa"/>
              </w:rPr>
              <w:t>Notícias e tendências tecnológicas</w:t>
            </w:r>
          </w:p>
          <w:p w:rsidR="00EE4459" w:rsidRDefault="00EE4459" w:rsidP="00EE4459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RF-ID</w:t>
            </w:r>
          </w:p>
          <w:p w:rsidR="00EE4459" w:rsidRDefault="00EE4459" w:rsidP="00EE4459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proofErr w:type="spellStart"/>
            <w:r>
              <w:t>Barcode</w:t>
            </w:r>
            <w:proofErr w:type="spellEnd"/>
            <w:r>
              <w:t xml:space="preserve"> scanner</w:t>
            </w:r>
          </w:p>
        </w:tc>
      </w:tr>
      <w:tr w:rsidR="00EE4459" w:rsidTr="00EE4459">
        <w:trPr>
          <w:jc w:val="center"/>
        </w:trPr>
        <w:tc>
          <w:tcPr>
            <w:tcW w:w="3541" w:type="dxa"/>
          </w:tcPr>
          <w:p w:rsidR="00EE4459" w:rsidRPr="00EE4459" w:rsidRDefault="00EE4459" w:rsidP="00EE4459">
            <w:pPr>
              <w:tabs>
                <w:tab w:val="left" w:pos="3718"/>
              </w:tabs>
              <w:jc w:val="center"/>
              <w:rPr>
                <w:rStyle w:val="nfaseIntensa"/>
              </w:rPr>
            </w:pPr>
            <w:r w:rsidRPr="00EE4459">
              <w:rPr>
                <w:rStyle w:val="nfaseIntensa"/>
              </w:rPr>
              <w:t>Atividades e pontos de contato</w:t>
            </w:r>
          </w:p>
          <w:p w:rsidR="00EE4459" w:rsidRDefault="00EE4459" w:rsidP="00BF4BF5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Atendimento</w:t>
            </w:r>
          </w:p>
          <w:p w:rsidR="00EE4459" w:rsidRDefault="00EE4459" w:rsidP="00BF4BF5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Registro de pedidos</w:t>
            </w:r>
          </w:p>
          <w:p w:rsidR="00EE4459" w:rsidRDefault="00BF4BF5" w:rsidP="00BF4BF5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Conferência</w:t>
            </w:r>
          </w:p>
          <w:p w:rsidR="00BF4BF5" w:rsidRDefault="00BF4BF5" w:rsidP="00BF4BF5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Entrega</w:t>
            </w:r>
          </w:p>
        </w:tc>
        <w:tc>
          <w:tcPr>
            <w:tcW w:w="3542" w:type="dxa"/>
          </w:tcPr>
          <w:p w:rsidR="00EE4459" w:rsidRDefault="00EE4459" w:rsidP="00EE4459">
            <w:pPr>
              <w:tabs>
                <w:tab w:val="left" w:pos="3718"/>
              </w:tabs>
              <w:jc w:val="center"/>
              <w:rPr>
                <w:rStyle w:val="nfaseIntensa"/>
              </w:rPr>
            </w:pPr>
            <w:r w:rsidRPr="00BF4BF5">
              <w:rPr>
                <w:rStyle w:val="nfaseIntensa"/>
              </w:rPr>
              <w:t>Lugares</w:t>
            </w:r>
          </w:p>
          <w:p w:rsidR="00BF4BF5" w:rsidRDefault="00BF4BF5" w:rsidP="00BF4BF5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 w:rsidRPr="00BF4BF5">
              <w:t>Matriz</w:t>
            </w:r>
          </w:p>
          <w:p w:rsidR="00BF4BF5" w:rsidRDefault="00BF4BF5" w:rsidP="00BF4BF5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Celulares</w:t>
            </w:r>
          </w:p>
          <w:p w:rsidR="00BF4BF5" w:rsidRDefault="00BF4BF5" w:rsidP="00BF4BF5">
            <w:pPr>
              <w:pStyle w:val="PargrafodaLista"/>
              <w:numPr>
                <w:ilvl w:val="0"/>
                <w:numId w:val="30"/>
              </w:numPr>
              <w:tabs>
                <w:tab w:val="left" w:pos="3718"/>
              </w:tabs>
              <w:jc w:val="left"/>
            </w:pPr>
            <w:r>
              <w:t>WEB</w:t>
            </w:r>
          </w:p>
        </w:tc>
      </w:tr>
    </w:tbl>
    <w:p w:rsidR="00BF4BF5" w:rsidRDefault="00BF4BF5" w:rsidP="00BF4BF5">
      <w:pPr>
        <w:pStyle w:val="Ttulo1"/>
        <w:numPr>
          <w:ilvl w:val="0"/>
          <w:numId w:val="20"/>
        </w:numPr>
      </w:pPr>
      <w:proofErr w:type="spellStart"/>
      <w:r>
        <w:lastRenderedPageBreak/>
        <w:t>Journey</w:t>
      </w:r>
      <w:proofErr w:type="spellEnd"/>
      <w:r>
        <w:t xml:space="preserve"> </w:t>
      </w:r>
      <w:proofErr w:type="spellStart"/>
      <w:r>
        <w:t>Map</w:t>
      </w:r>
      <w:proofErr w:type="spellEnd"/>
    </w:p>
    <w:p w:rsidR="00EF69D6" w:rsidRDefault="00BF4BF5" w:rsidP="00BF4BF5">
      <w:pPr>
        <w:tabs>
          <w:tab w:val="left" w:pos="3718"/>
        </w:tabs>
        <w:jc w:val="center"/>
      </w:pPr>
      <w:r>
        <w:rPr>
          <w:noProof/>
        </w:rPr>
        <w:drawing>
          <wp:inline distT="0" distB="0" distL="0" distR="0">
            <wp:extent cx="6300470" cy="408051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acta-es13-piu-JourneyMa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43" w:rsidRDefault="00097943">
      <w:pPr>
        <w:spacing w:after="0"/>
        <w:jc w:val="left"/>
      </w:pPr>
      <w:r>
        <w:br w:type="page"/>
      </w:r>
    </w:p>
    <w:p w:rsidR="00EF69D6" w:rsidRDefault="00383409" w:rsidP="00383409">
      <w:pPr>
        <w:pStyle w:val="Ttulo1"/>
        <w:numPr>
          <w:ilvl w:val="0"/>
          <w:numId w:val="20"/>
        </w:numPr>
      </w:pPr>
      <w:r>
        <w:lastRenderedPageBreak/>
        <w:t xml:space="preserve">Gerando </w:t>
      </w:r>
      <w:proofErr w:type="spellStart"/>
      <w:r>
        <w:t>idéias</w:t>
      </w:r>
      <w:proofErr w:type="spellEnd"/>
    </w:p>
    <w:p w:rsidR="00383409" w:rsidRDefault="00383409" w:rsidP="00383409">
      <w:pPr>
        <w:pStyle w:val="PargrafodaLista"/>
        <w:numPr>
          <w:ilvl w:val="1"/>
          <w:numId w:val="20"/>
        </w:numPr>
      </w:pPr>
      <w:r>
        <w:t xml:space="preserve">RFID: A </w:t>
      </w:r>
      <w:proofErr w:type="spellStart"/>
      <w:r>
        <w:t>idéia</w:t>
      </w:r>
      <w:proofErr w:type="spellEnd"/>
      <w:r>
        <w:t xml:space="preserve"> é etiquetar os produtos com etiquetas RFID de modo a identificar fácil e rapidamente os itens de um pedido</w:t>
      </w:r>
    </w:p>
    <w:p w:rsidR="00383409" w:rsidRDefault="00383409" w:rsidP="00383409">
      <w:pPr>
        <w:pStyle w:val="PargrafodaLista"/>
        <w:numPr>
          <w:ilvl w:val="1"/>
          <w:numId w:val="20"/>
        </w:numPr>
      </w:pPr>
      <w:r>
        <w:t>Mobile</w:t>
      </w:r>
    </w:p>
    <w:p w:rsidR="00383409" w:rsidRDefault="00383409" w:rsidP="00383409">
      <w:pPr>
        <w:pStyle w:val="PargrafodaLista"/>
        <w:numPr>
          <w:ilvl w:val="2"/>
          <w:numId w:val="20"/>
        </w:numPr>
      </w:pPr>
      <w:r>
        <w:t>Melhor rota de entrega no celular dos entregadores.</w:t>
      </w:r>
    </w:p>
    <w:p w:rsidR="00383409" w:rsidRDefault="00383409" w:rsidP="00383409">
      <w:pPr>
        <w:pStyle w:val="PargrafodaLista"/>
        <w:numPr>
          <w:ilvl w:val="2"/>
          <w:numId w:val="20"/>
        </w:numPr>
      </w:pPr>
      <w:r>
        <w:t>Localização em tempo real dos entregadores</w:t>
      </w:r>
    </w:p>
    <w:p w:rsidR="00383409" w:rsidRDefault="00383409" w:rsidP="00383409">
      <w:pPr>
        <w:pStyle w:val="PargrafodaLista"/>
        <w:numPr>
          <w:ilvl w:val="2"/>
          <w:numId w:val="20"/>
        </w:numPr>
      </w:pPr>
      <w:r>
        <w:t>Principais indicadores da empresa em aplicativo.</w:t>
      </w:r>
    </w:p>
    <w:p w:rsidR="00383409" w:rsidRDefault="00383409" w:rsidP="00383409">
      <w:pPr>
        <w:pStyle w:val="PargrafodaLista"/>
        <w:numPr>
          <w:ilvl w:val="1"/>
          <w:numId w:val="20"/>
        </w:numPr>
      </w:pPr>
      <w:r>
        <w:t>Informações compartilhadas</w:t>
      </w:r>
    </w:p>
    <w:p w:rsidR="00383409" w:rsidRDefault="00383409">
      <w:pPr>
        <w:spacing w:after="0"/>
        <w:jc w:val="left"/>
      </w:pPr>
      <w:r>
        <w:br w:type="page"/>
      </w:r>
    </w:p>
    <w:p w:rsidR="00383409" w:rsidRDefault="00383409" w:rsidP="00383409">
      <w:pPr>
        <w:pStyle w:val="Ttulo1"/>
        <w:numPr>
          <w:ilvl w:val="0"/>
          <w:numId w:val="20"/>
        </w:numPr>
      </w:pPr>
      <w:r>
        <w:lastRenderedPageBreak/>
        <w:t>Criando mapa do site</w:t>
      </w:r>
    </w:p>
    <w:p w:rsidR="00EF69D6" w:rsidRDefault="00383409" w:rsidP="006A5AC2">
      <w:r>
        <w:rPr>
          <w:noProof/>
        </w:rPr>
        <w:drawing>
          <wp:inline distT="0" distB="0" distL="0" distR="0">
            <wp:extent cx="9115425" cy="56292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acta-es13-piu-Map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C2" w:rsidRDefault="006A5AC2" w:rsidP="009E797B">
      <w:pPr>
        <w:jc w:val="left"/>
      </w:pPr>
    </w:p>
    <w:p w:rsidR="006A5AC2" w:rsidRDefault="006A5AC2" w:rsidP="006A5AC2"/>
    <w:p w:rsidR="006A5AC2" w:rsidRDefault="006A5AC2" w:rsidP="006A5AC2"/>
    <w:p w:rsidR="003340D8" w:rsidRDefault="003340D8" w:rsidP="006A5AC2"/>
    <w:p w:rsidR="003340D8" w:rsidRDefault="003340D8" w:rsidP="006A5AC2"/>
    <w:p w:rsidR="003340D8" w:rsidRDefault="003340D8" w:rsidP="006A5AC2"/>
    <w:p w:rsidR="003340D8" w:rsidRDefault="003340D8" w:rsidP="006A5AC2"/>
    <w:p w:rsidR="003340D8" w:rsidRDefault="003340D8" w:rsidP="006A5AC2"/>
    <w:p w:rsidR="003340D8" w:rsidRDefault="003340D8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pPr w:leftFromText="141" w:rightFromText="141" w:vertAnchor="text" w:horzAnchor="page" w:tblpX="8656" w:tblpY="2616"/>
        <w:tblW w:w="232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592"/>
        <w:gridCol w:w="1793"/>
      </w:tblGrid>
      <w:tr w:rsidR="00F34FAE" w:rsidRPr="0039316F" w:rsidTr="00F34FAE">
        <w:trPr>
          <w:trHeight w:val="45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F34FAE" w:rsidRPr="0039316F" w:rsidRDefault="00F34FAE" w:rsidP="00F34FAE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F34FAE" w:rsidRPr="0039316F" w:rsidRDefault="00F34FAE" w:rsidP="00F34FAE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F34FAE" w:rsidRPr="0039316F" w:rsidTr="00F34FAE">
        <w:trPr>
          <w:trHeight w:val="324"/>
        </w:trPr>
        <w:tc>
          <w:tcPr>
            <w:tcW w:w="3786" w:type="pct"/>
          </w:tcPr>
          <w:p w:rsidR="00F34FAE" w:rsidRPr="00C160D2" w:rsidRDefault="00F34FAE" w:rsidP="00F34FA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F34FAE" w:rsidRPr="00C160D2" w:rsidRDefault="00F34FAE" w:rsidP="00F34FAE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F34FAE" w:rsidRPr="0039316F" w:rsidTr="00F34FAE">
        <w:trPr>
          <w:trHeight w:val="171"/>
        </w:trPr>
        <w:tc>
          <w:tcPr>
            <w:tcW w:w="5000" w:type="pct"/>
            <w:gridSpan w:val="2"/>
            <w:vMerge w:val="restart"/>
          </w:tcPr>
          <w:p w:rsidR="00F34FAE" w:rsidRPr="00A33B57" w:rsidRDefault="00F34FAE" w:rsidP="00F34FAE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F34FAE" w:rsidRPr="0039316F" w:rsidTr="00F34FAE">
        <w:trPr>
          <w:trHeight w:val="282"/>
        </w:trPr>
        <w:tc>
          <w:tcPr>
            <w:tcW w:w="5000" w:type="pct"/>
            <w:gridSpan w:val="2"/>
            <w:vMerge/>
          </w:tcPr>
          <w:p w:rsidR="00F34FAE" w:rsidRPr="00B85518" w:rsidRDefault="00F34FAE" w:rsidP="00F34FAE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367513" w:rsidRDefault="00C57055" w:rsidP="002E6FF9">
      <w:pPr>
        <w:pStyle w:val="Legenda-Notas"/>
        <w:jc w:val="left"/>
        <w:rPr>
          <w:lang w:val="pt-BR"/>
        </w:rPr>
      </w:pPr>
      <w:bookmarkStart w:id="0" w:name="_GoBack"/>
      <w:bookmarkEnd w:id="0"/>
    </w:p>
    <w:sectPr w:rsidR="00C57055" w:rsidRPr="00367513" w:rsidSect="00BF4BF5">
      <w:pgSz w:w="16840" w:h="11907" w:orient="landscape" w:code="9"/>
      <w:pgMar w:top="1134" w:right="238" w:bottom="851" w:left="720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569" w:rsidRDefault="006D6569" w:rsidP="00C160D2">
      <w:r>
        <w:separator/>
      </w:r>
    </w:p>
    <w:p w:rsidR="006D6569" w:rsidRDefault="006D6569" w:rsidP="00C160D2"/>
    <w:p w:rsidR="006D6569" w:rsidRDefault="006D6569" w:rsidP="00C160D2"/>
  </w:endnote>
  <w:endnote w:type="continuationSeparator" w:id="0">
    <w:p w:rsidR="006D6569" w:rsidRDefault="006D6569" w:rsidP="00C160D2">
      <w:r>
        <w:continuationSeparator/>
      </w:r>
    </w:p>
    <w:p w:rsidR="006D6569" w:rsidRDefault="006D6569" w:rsidP="00C160D2"/>
    <w:p w:rsidR="006D6569" w:rsidRDefault="006D6569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2F5" w:rsidRDefault="002D72F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512"/>
      <w:gridCol w:w="6515"/>
      <w:gridCol w:w="411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6D6569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72F5">
                <w:rPr>
                  <w:color w:val="7F7F7F" w:themeColor="text1" w:themeTint="80"/>
                  <w:lang w:val="pt-BR"/>
                </w:rPr>
                <w:t>Vitória cosméticos – Integrantes do projeto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F34FAE">
            <w:rPr>
              <w:noProof/>
            </w:rPr>
            <w:t>7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512"/>
      <w:gridCol w:w="6515"/>
      <w:gridCol w:w="411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6D6569" w:rsidP="002D72F5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2D72F5">
                <w:rPr>
                  <w:color w:val="7F7F7F" w:themeColor="text1" w:themeTint="80"/>
                  <w:lang w:val="pt-BR"/>
                </w:rPr>
                <w:t>Integrantes do projeto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F34FAE">
            <w:rPr>
              <w:noProof/>
            </w:rPr>
            <w:t>3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569" w:rsidRDefault="006D6569" w:rsidP="00C160D2">
      <w:r>
        <w:separator/>
      </w:r>
    </w:p>
    <w:p w:rsidR="006D6569" w:rsidRDefault="006D6569" w:rsidP="00C160D2"/>
    <w:p w:rsidR="006D6569" w:rsidRDefault="006D6569" w:rsidP="00C160D2"/>
  </w:footnote>
  <w:footnote w:type="continuationSeparator" w:id="0">
    <w:p w:rsidR="006D6569" w:rsidRDefault="006D6569" w:rsidP="00C160D2">
      <w:r>
        <w:continuationSeparator/>
      </w:r>
    </w:p>
    <w:p w:rsidR="006D6569" w:rsidRDefault="006D6569" w:rsidP="00C160D2"/>
    <w:p w:rsidR="006D6569" w:rsidRDefault="006D6569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2F5" w:rsidRDefault="002D72F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442"/>
      <w:gridCol w:w="5446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6D6569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72F5">
                <w:rPr>
                  <w:color w:val="7F7F7F" w:themeColor="text1" w:themeTint="80"/>
                  <w:lang w:val="pt-BR"/>
                </w:rPr>
                <w:t>Vitória cosméticos – Integrantes do projeto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6311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F482F"/>
    <w:multiLevelType w:val="hybridMultilevel"/>
    <w:tmpl w:val="4C5E0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82975"/>
    <w:multiLevelType w:val="hybridMultilevel"/>
    <w:tmpl w:val="329E6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0F51D2"/>
    <w:multiLevelType w:val="hybridMultilevel"/>
    <w:tmpl w:val="6D34CB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7D03D2"/>
    <w:multiLevelType w:val="hybridMultilevel"/>
    <w:tmpl w:val="7C38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25D53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743090"/>
    <w:multiLevelType w:val="hybridMultilevel"/>
    <w:tmpl w:val="5E266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1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0"/>
  </w:num>
  <w:num w:numId="15">
    <w:abstractNumId w:val="18"/>
  </w:num>
  <w:num w:numId="16">
    <w:abstractNumId w:val="5"/>
  </w:num>
  <w:num w:numId="17">
    <w:abstractNumId w:val="13"/>
  </w:num>
  <w:num w:numId="18">
    <w:abstractNumId w:val="9"/>
  </w:num>
  <w:num w:numId="19">
    <w:abstractNumId w:val="0"/>
  </w:num>
  <w:num w:numId="20">
    <w:abstractNumId w:val="16"/>
  </w:num>
  <w:num w:numId="21">
    <w:abstractNumId w:val="3"/>
  </w:num>
  <w:num w:numId="22">
    <w:abstractNumId w:val="17"/>
  </w:num>
  <w:num w:numId="23">
    <w:abstractNumId w:val="6"/>
  </w:num>
  <w:num w:numId="24">
    <w:abstractNumId w:val="5"/>
  </w:num>
  <w:num w:numId="25">
    <w:abstractNumId w:val="5"/>
  </w:num>
  <w:num w:numId="26">
    <w:abstractNumId w:val="4"/>
  </w:num>
  <w:num w:numId="27">
    <w:abstractNumId w:val="5"/>
  </w:num>
  <w:num w:numId="28">
    <w:abstractNumId w:val="7"/>
  </w:num>
  <w:num w:numId="29">
    <w:abstractNumId w:val="14"/>
  </w:num>
  <w:num w:numId="30">
    <w:abstractNumId w:val="12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82CAE"/>
    <w:rsid w:val="0009717E"/>
    <w:rsid w:val="00097943"/>
    <w:rsid w:val="000A7516"/>
    <w:rsid w:val="000C1876"/>
    <w:rsid w:val="000C3D2D"/>
    <w:rsid w:val="000C5939"/>
    <w:rsid w:val="000D0D4D"/>
    <w:rsid w:val="000E1C92"/>
    <w:rsid w:val="000F1163"/>
    <w:rsid w:val="001057D9"/>
    <w:rsid w:val="00127493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72F5"/>
    <w:rsid w:val="002E6FF9"/>
    <w:rsid w:val="002F72CB"/>
    <w:rsid w:val="003059AD"/>
    <w:rsid w:val="00312F43"/>
    <w:rsid w:val="00314BDA"/>
    <w:rsid w:val="00321193"/>
    <w:rsid w:val="003340D8"/>
    <w:rsid w:val="0035526A"/>
    <w:rsid w:val="00367513"/>
    <w:rsid w:val="0037131B"/>
    <w:rsid w:val="003747A5"/>
    <w:rsid w:val="003775EB"/>
    <w:rsid w:val="00383409"/>
    <w:rsid w:val="0039316F"/>
    <w:rsid w:val="00393BF0"/>
    <w:rsid w:val="003E1EC7"/>
    <w:rsid w:val="003F44D6"/>
    <w:rsid w:val="003F7B54"/>
    <w:rsid w:val="0045242A"/>
    <w:rsid w:val="00452BC5"/>
    <w:rsid w:val="0046321A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D6569"/>
    <w:rsid w:val="006E1C77"/>
    <w:rsid w:val="006F5922"/>
    <w:rsid w:val="00726CC4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E1CA1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E797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AD68D1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BF4BF5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60A7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4459"/>
    <w:rsid w:val="00EE59A9"/>
    <w:rsid w:val="00EF567D"/>
    <w:rsid w:val="00EF69D6"/>
    <w:rsid w:val="00F227C6"/>
    <w:rsid w:val="00F25FD8"/>
    <w:rsid w:val="00F34FAE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faseIntensa">
    <w:name w:val="Intense Emphasis"/>
    <w:basedOn w:val="Fontepargpadro"/>
    <w:uiPriority w:val="21"/>
    <w:qFormat/>
    <w:rsid w:val="00EE445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CB3591-7BFB-4733-AA8C-89002DB5E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99</TotalTime>
  <Pages>7</Pages>
  <Words>339</Words>
  <Characters>1833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Integrantes do projeto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2168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Integrantes do projeto</dc:title>
  <dc:subject/>
  <dc:creator>José Luiz Raimundo Junior</dc:creator>
  <cp:keywords/>
  <dc:description/>
  <cp:lastModifiedBy>Ricardo Sandrini</cp:lastModifiedBy>
  <cp:revision>12</cp:revision>
  <cp:lastPrinted>2014-03-18T22:10:00Z</cp:lastPrinted>
  <dcterms:created xsi:type="dcterms:W3CDTF">2016-08-12T23:34:00Z</dcterms:created>
  <dcterms:modified xsi:type="dcterms:W3CDTF">2016-12-03T00:54:00Z</dcterms:modified>
  <cp:category/>
</cp:coreProperties>
</file>