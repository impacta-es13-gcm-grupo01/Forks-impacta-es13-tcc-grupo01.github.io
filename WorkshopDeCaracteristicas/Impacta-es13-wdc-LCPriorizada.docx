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</w:p>
        </w:tc>
      </w:tr>
      <w:tr w:rsidR="000D2BF4" w:rsidRPr="0039316F" w:rsidTr="000D2BF4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0D2BF4" w:rsidRPr="0039316F" w:rsidRDefault="000D2BF4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0D2BF4" w:rsidRPr="0039316F" w:rsidRDefault="000D2BF4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Pr="00C160D2" w:rsidRDefault="000D2BF4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0D2BF4" w:rsidRPr="00C160D2" w:rsidRDefault="000D2BF4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>José Luiz R. Junior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 xml:space="preserve">Eduardo </w:t>
            </w:r>
            <w:r w:rsidR="0033143A">
              <w:t xml:space="preserve">Tadeu </w:t>
            </w:r>
            <w:proofErr w:type="spellStart"/>
            <w:r w:rsidR="0033143A">
              <w:t>Montecino</w:t>
            </w:r>
            <w:proofErr w:type="spellEnd"/>
            <w:r w:rsidR="0033143A">
              <w:t xml:space="preserve"> Jr.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0D2BF4" w:rsidRPr="0039316F" w:rsidTr="00154660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0D2BF4" w:rsidRDefault="000D2BF4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0D2BF4" w:rsidRDefault="000D2BF4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33143A" w:rsidRPr="00455D5C" w:rsidRDefault="0033143A" w:rsidP="0033143A">
      <w:pPr>
        <w:rPr>
          <w:sz w:val="28"/>
        </w:rPr>
      </w:pPr>
      <w:bookmarkStart w:id="0" w:name="_Hlk486449658"/>
      <w:r>
        <w:rPr>
          <w:sz w:val="28"/>
        </w:rPr>
        <w:t>Gerência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4534"/>
        <w:gridCol w:w="1420"/>
      </w:tblGrid>
      <w:tr w:rsidR="0033143A" w:rsidTr="0033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r>
              <w:t>ID</w:t>
            </w:r>
          </w:p>
        </w:tc>
        <w:tc>
          <w:tcPr>
            <w:tcW w:w="4534" w:type="dxa"/>
          </w:tcPr>
          <w:p w:rsidR="0033143A" w:rsidRDefault="0033143A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0" w:type="dxa"/>
          </w:tcPr>
          <w:p w:rsidR="0033143A" w:rsidRDefault="0033143A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Pr="008C17CC" w:rsidRDefault="0033143A" w:rsidP="00CA2C76">
            <w:r>
              <w:t>1</w:t>
            </w:r>
          </w:p>
        </w:tc>
        <w:tc>
          <w:tcPr>
            <w:tcW w:w="4534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Cadastro de fornecedores</w:t>
            </w:r>
          </w:p>
        </w:tc>
        <w:tc>
          <w:tcPr>
            <w:tcW w:w="1420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4534" w:type="dxa"/>
          </w:tcPr>
          <w:p w:rsidR="0033143A" w:rsidRPr="00785E2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vendedores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4534" w:type="dxa"/>
          </w:tcPr>
          <w:p w:rsidR="0033143A" w:rsidRPr="00785E2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acesso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vendedores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Comissão dos Funcionários</w:t>
            </w:r>
          </w:p>
        </w:tc>
        <w:tc>
          <w:tcPr>
            <w:tcW w:w="1420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4534" w:type="dxa"/>
          </w:tcPr>
          <w:p w:rsidR="0033143A" w:rsidRPr="00785E2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Auditoria de atividades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4534" w:type="dxa"/>
          </w:tcPr>
          <w:p w:rsidR="0033143A" w:rsidRPr="00785E2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ponto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4534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sugestões e melhorias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revendedor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Gestão de oportunidades</w:t>
            </w:r>
          </w:p>
        </w:tc>
        <w:tc>
          <w:tcPr>
            <w:tcW w:w="1420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revendedor</w:t>
            </w:r>
          </w:p>
        </w:tc>
        <w:tc>
          <w:tcPr>
            <w:tcW w:w="1420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insumos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E-mail Marketing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Chat on-line para dúvidas</w:t>
            </w:r>
          </w:p>
        </w:tc>
        <w:tc>
          <w:tcPr>
            <w:tcW w:w="1420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Controle de brindes</w:t>
            </w:r>
          </w:p>
        </w:tc>
        <w:tc>
          <w:tcPr>
            <w:tcW w:w="1420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</w:tr>
    </w:tbl>
    <w:p w:rsidR="0033143A" w:rsidRDefault="0033143A" w:rsidP="0033143A"/>
    <w:p w:rsidR="0033143A" w:rsidRPr="00063584" w:rsidRDefault="0033143A" w:rsidP="0033143A">
      <w:pPr>
        <w:rPr>
          <w:sz w:val="28"/>
        </w:rPr>
      </w:pPr>
      <w:r>
        <w:rPr>
          <w:sz w:val="28"/>
        </w:rPr>
        <w:t>Pedidos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51"/>
        <w:gridCol w:w="4531"/>
        <w:gridCol w:w="1423"/>
      </w:tblGrid>
      <w:tr w:rsidR="0033143A" w:rsidTr="0033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r>
              <w:t>ID</w:t>
            </w:r>
          </w:p>
        </w:tc>
        <w:tc>
          <w:tcPr>
            <w:tcW w:w="4531" w:type="dxa"/>
          </w:tcPr>
          <w:p w:rsidR="0033143A" w:rsidRDefault="0033143A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pedido</w:t>
            </w:r>
          </w:p>
        </w:tc>
        <w:tc>
          <w:tcPr>
            <w:tcW w:w="1423" w:type="dxa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pedidos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r>
              <w:t>18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Emissão de nota fiscal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Solicitação de orçamento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Vale-troca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Rastreamento do Pedido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cs="Calibri"/>
                <w:color w:val="000000"/>
              </w:rPr>
              <w:t>QRCode</w:t>
            </w:r>
            <w:proofErr w:type="spellEnd"/>
          </w:p>
        </w:tc>
        <w:tc>
          <w:tcPr>
            <w:tcW w:w="1423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Útil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23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Pagamento com cartão de crédito</w:t>
            </w:r>
          </w:p>
        </w:tc>
        <w:tc>
          <w:tcPr>
            <w:tcW w:w="1423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  <w:tc>
          <w:tcPr>
            <w:tcW w:w="4531" w:type="dxa"/>
            <w:vAlign w:val="bottom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Integrar sistema com site e-commerce</w:t>
            </w:r>
          </w:p>
        </w:tc>
        <w:tc>
          <w:tcPr>
            <w:tcW w:w="1423" w:type="dxa"/>
          </w:tcPr>
          <w:p w:rsidR="0033143A" w:rsidRDefault="0033143A" w:rsidP="00CA2C76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Importante</w:t>
            </w:r>
          </w:p>
        </w:tc>
      </w:tr>
    </w:tbl>
    <w:p w:rsidR="0033143A" w:rsidRDefault="0033143A" w:rsidP="0033143A"/>
    <w:p w:rsidR="0033143A" w:rsidRDefault="0033143A" w:rsidP="0033143A">
      <w:r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5"/>
        <w:gridCol w:w="4534"/>
        <w:gridCol w:w="1423"/>
      </w:tblGrid>
      <w:tr w:rsidR="0033143A" w:rsidTr="003314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r>
              <w:t>ID</w:t>
            </w:r>
          </w:p>
        </w:tc>
        <w:tc>
          <w:tcPr>
            <w:tcW w:w="4534" w:type="dxa"/>
          </w:tcPr>
          <w:p w:rsidR="0033143A" w:rsidRDefault="0033143A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25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Cadastro de produtos</w:t>
            </w:r>
          </w:p>
        </w:tc>
        <w:tc>
          <w:tcPr>
            <w:tcW w:w="1423" w:type="dxa"/>
          </w:tcPr>
          <w:p w:rsidR="0033143A" w:rsidRDefault="0033143A" w:rsidP="00CA2C76">
            <w:pPr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26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estoque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  <w:tr w:rsidR="0033143A" w:rsidTr="003314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:rsidR="0033143A" w:rsidRDefault="0033143A" w:rsidP="00CA2C76">
            <w:pPr>
              <w:spacing w:after="0"/>
              <w:rPr>
                <w:color w:val="000000"/>
              </w:rPr>
            </w:pPr>
            <w:r>
              <w:rPr>
                <w:color w:val="000000"/>
              </w:rPr>
              <w:t>27</w:t>
            </w:r>
          </w:p>
        </w:tc>
        <w:tc>
          <w:tcPr>
            <w:tcW w:w="4534" w:type="dxa"/>
            <w:vAlign w:val="bottom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Relatório de vendas</w:t>
            </w:r>
          </w:p>
        </w:tc>
        <w:tc>
          <w:tcPr>
            <w:tcW w:w="1423" w:type="dxa"/>
          </w:tcPr>
          <w:p w:rsidR="0033143A" w:rsidRDefault="0033143A" w:rsidP="00CA2C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Crítico</w:t>
            </w:r>
          </w:p>
        </w:tc>
      </w:tr>
    </w:tbl>
    <w:p w:rsidR="0033143A" w:rsidRDefault="0033143A" w:rsidP="0033143A">
      <w:pPr>
        <w:pStyle w:val="Legenda-Notas"/>
        <w:jc w:val="left"/>
      </w:pPr>
    </w:p>
    <w:p w:rsidR="006A5AC2" w:rsidRDefault="006A5AC2" w:rsidP="006A5AC2">
      <w:bookmarkStart w:id="1" w:name="_GoBack"/>
      <w:bookmarkEnd w:id="0"/>
      <w:bookmarkEnd w:id="1"/>
    </w:p>
    <w:sectPr w:rsidR="006A5AC2" w:rsidSect="00C57055">
      <w:headerReference w:type="default" r:id="rId8"/>
      <w:footerReference w:type="default" r:id="rId9"/>
      <w:headerReference w:type="first" r:id="rId10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12DD" w:rsidRDefault="001A12DD" w:rsidP="00C160D2">
      <w:r>
        <w:separator/>
      </w:r>
    </w:p>
    <w:p w:rsidR="001A12DD" w:rsidRDefault="001A12DD" w:rsidP="00C160D2"/>
    <w:p w:rsidR="001A12DD" w:rsidRDefault="001A12DD" w:rsidP="00C160D2"/>
  </w:endnote>
  <w:endnote w:type="continuationSeparator" w:id="0">
    <w:p w:rsidR="001A12DD" w:rsidRDefault="001A12DD" w:rsidP="00C160D2">
      <w:r>
        <w:continuationSeparator/>
      </w:r>
    </w:p>
    <w:p w:rsidR="001A12DD" w:rsidRDefault="001A12DD" w:rsidP="00C160D2"/>
    <w:p w:rsidR="001A12DD" w:rsidRDefault="001A12DD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1A12DD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C17CC">
                <w:rPr>
                  <w:color w:val="7F7F7F" w:themeColor="text1" w:themeTint="80"/>
                  <w:lang w:val="pt-BR"/>
                </w:rPr>
                <w:t>Vitória cosméticos – Lista de características</w:t>
              </w:r>
              <w:r w:rsidR="0087692E">
                <w:rPr>
                  <w:color w:val="7F7F7F" w:themeColor="text1" w:themeTint="80"/>
                  <w:lang w:val="pt-BR"/>
                </w:rPr>
                <w:t xml:space="preserve"> priorizada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33143A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12DD" w:rsidRDefault="001A12DD" w:rsidP="00C160D2">
      <w:r>
        <w:separator/>
      </w:r>
    </w:p>
    <w:p w:rsidR="001A12DD" w:rsidRDefault="001A12DD" w:rsidP="00C160D2"/>
    <w:p w:rsidR="001A12DD" w:rsidRDefault="001A12DD" w:rsidP="00C160D2"/>
  </w:footnote>
  <w:footnote w:type="continuationSeparator" w:id="0">
    <w:p w:rsidR="001A12DD" w:rsidRDefault="001A12DD" w:rsidP="00C160D2">
      <w:r>
        <w:continuationSeparator/>
      </w:r>
    </w:p>
    <w:p w:rsidR="001A12DD" w:rsidRDefault="001A12DD" w:rsidP="00C160D2"/>
    <w:p w:rsidR="001A12DD" w:rsidRDefault="001A12DD" w:rsidP="00C160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1A12DD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677686D4" wp14:editId="491F5BEB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1073"/>
    <w:rsid w:val="00063584"/>
    <w:rsid w:val="00082CAE"/>
    <w:rsid w:val="0009717E"/>
    <w:rsid w:val="000A7516"/>
    <w:rsid w:val="000C1876"/>
    <w:rsid w:val="000C3D2D"/>
    <w:rsid w:val="000C5939"/>
    <w:rsid w:val="000D0D4D"/>
    <w:rsid w:val="000D2BF4"/>
    <w:rsid w:val="000E1C92"/>
    <w:rsid w:val="000F1163"/>
    <w:rsid w:val="001057D9"/>
    <w:rsid w:val="00135E5E"/>
    <w:rsid w:val="00140804"/>
    <w:rsid w:val="00142D99"/>
    <w:rsid w:val="001503D8"/>
    <w:rsid w:val="001A12DD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12F43"/>
    <w:rsid w:val="00314BDA"/>
    <w:rsid w:val="00321193"/>
    <w:rsid w:val="0033143A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51937"/>
    <w:rsid w:val="0045242A"/>
    <w:rsid w:val="00452BC5"/>
    <w:rsid w:val="00455D5C"/>
    <w:rsid w:val="004738C8"/>
    <w:rsid w:val="00485059"/>
    <w:rsid w:val="004902AF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4E5A"/>
    <w:rsid w:val="006A5AC2"/>
    <w:rsid w:val="006A6CF4"/>
    <w:rsid w:val="006C405C"/>
    <w:rsid w:val="006C495D"/>
    <w:rsid w:val="006E1C77"/>
    <w:rsid w:val="006F5922"/>
    <w:rsid w:val="00724362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23116"/>
    <w:rsid w:val="00826B57"/>
    <w:rsid w:val="00842D3E"/>
    <w:rsid w:val="008466D8"/>
    <w:rsid w:val="0085196E"/>
    <w:rsid w:val="00854245"/>
    <w:rsid w:val="00854A2B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A6C9F"/>
    <w:rsid w:val="00CB26DC"/>
    <w:rsid w:val="00CC1B46"/>
    <w:rsid w:val="00CC2A10"/>
    <w:rsid w:val="00CD7AE0"/>
    <w:rsid w:val="00CF16A0"/>
    <w:rsid w:val="00CF540B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3044C"/>
    <w:rsid w:val="00E5197F"/>
    <w:rsid w:val="00E5628C"/>
    <w:rsid w:val="00E85FF4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57C54"/>
    <w:rsid w:val="00F76CDC"/>
    <w:rsid w:val="00F96A20"/>
    <w:rsid w:val="00FA20A7"/>
    <w:rsid w:val="00FB3BC3"/>
    <w:rsid w:val="00FD1439"/>
    <w:rsid w:val="00FD534E"/>
    <w:rsid w:val="00FD7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F64B41-650D-408F-82E1-C28266505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</Template>
  <TotalTime>38</TotalTime>
  <Pages>1</Pages>
  <Words>193</Words>
  <Characters>1044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1235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</dc:title>
  <dc:subject/>
  <dc:creator>José Luiz Raimundo Junior</dc:creator>
  <cp:keywords/>
  <dc:description/>
  <cp:lastModifiedBy>Ricardo Sandrini</cp:lastModifiedBy>
  <cp:revision>18</cp:revision>
  <cp:lastPrinted>2014-03-18T22:10:00Z</cp:lastPrinted>
  <dcterms:created xsi:type="dcterms:W3CDTF">2016-08-20T19:22:00Z</dcterms:created>
  <dcterms:modified xsi:type="dcterms:W3CDTF">2017-06-29T01:07:00Z</dcterms:modified>
  <cp:category/>
</cp:coreProperties>
</file>